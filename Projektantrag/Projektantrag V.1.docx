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815AD" w14:textId="77777777" w:rsidR="00402F62" w:rsidRPr="00BE0F10" w:rsidRDefault="00402F62"/>
    <w:p w14:paraId="3B144DFD" w14:textId="7C60A884" w:rsidR="00402F62" w:rsidRPr="00BE0F10" w:rsidRDefault="00402F62" w:rsidP="00384032">
      <w:pPr>
        <w:tabs>
          <w:tab w:val="left" w:pos="2381"/>
        </w:tabs>
        <w:rPr>
          <w:b/>
          <w:szCs w:val="20"/>
        </w:rPr>
      </w:pPr>
      <w:r w:rsidRPr="00BE0F10">
        <w:rPr>
          <w:rFonts w:eastAsia="Arial"/>
          <w:noProof/>
          <w:szCs w:val="20"/>
        </w:rPr>
        <mc:AlternateContent>
          <mc:Choice Requires="wps">
            <w:drawing>
              <wp:anchor distT="0" distB="0" distL="114300" distR="114300" simplePos="0" relativeHeight="251732992" behindDoc="0" locked="0" layoutInCell="1" allowOverlap="1" wp14:anchorId="49008653" wp14:editId="302439DE">
                <wp:simplePos x="0" y="0"/>
                <wp:positionH relativeFrom="column">
                  <wp:posOffset>-4812030</wp:posOffset>
                </wp:positionH>
                <wp:positionV relativeFrom="paragraph">
                  <wp:posOffset>692150</wp:posOffset>
                </wp:positionV>
                <wp:extent cx="1796995" cy="1240403"/>
                <wp:effectExtent l="0" t="0" r="0" b="0"/>
                <wp:wrapNone/>
                <wp:docPr id="9" name="Rechteck 9"/>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20E53" id="Rechteck 9" o:spid="_x0000_s1026" style="position:absolute;margin-left:-378.9pt;margin-top:54.5pt;width:141.5pt;height:97.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sidRPr="00BE0F10">
        <w:rPr>
          <w:noProof/>
          <w:szCs w:val="20"/>
        </w:rPr>
        <mc:AlternateContent>
          <mc:Choice Requires="wps">
            <w:drawing>
              <wp:anchor distT="0" distB="0" distL="114300" distR="114300" simplePos="0" relativeHeight="251731968" behindDoc="0" locked="0" layoutInCell="1" allowOverlap="1" wp14:anchorId="6108AE88" wp14:editId="251C882D">
                <wp:simplePos x="0" y="0"/>
                <wp:positionH relativeFrom="column">
                  <wp:posOffset>-4964430</wp:posOffset>
                </wp:positionH>
                <wp:positionV relativeFrom="paragraph">
                  <wp:posOffset>539750</wp:posOffset>
                </wp:positionV>
                <wp:extent cx="1796995" cy="1240403"/>
                <wp:effectExtent l="0" t="0" r="13335" b="17145"/>
                <wp:wrapNone/>
                <wp:docPr id="6" name="Rechteck 6"/>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B8F4C" id="Rechteck 6" o:spid="_x0000_s1026" style="position:absolute;margin-left:-390.9pt;margin-top:42.5pt;width:141.5pt;height:97.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sidRPr="00BE0F10">
        <w:rPr>
          <w:noProof/>
          <w:szCs w:val="20"/>
        </w:rPr>
        <mc:AlternateContent>
          <mc:Choice Requires="wps">
            <w:drawing>
              <wp:anchor distT="0" distB="0" distL="114300" distR="114300" simplePos="0" relativeHeight="251730944" behindDoc="0" locked="0" layoutInCell="1" allowOverlap="1" wp14:anchorId="52A0E7FC" wp14:editId="01F08CE3">
                <wp:simplePos x="0" y="0"/>
                <wp:positionH relativeFrom="column">
                  <wp:posOffset>-5116830</wp:posOffset>
                </wp:positionH>
                <wp:positionV relativeFrom="paragraph">
                  <wp:posOffset>387350</wp:posOffset>
                </wp:positionV>
                <wp:extent cx="1796995" cy="1240403"/>
                <wp:effectExtent l="0" t="0" r="13335" b="17145"/>
                <wp:wrapNone/>
                <wp:docPr id="29" name="Rechteck 29"/>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D5A93" id="Rechteck 29" o:spid="_x0000_s1026" style="position:absolute;margin-left:-402.9pt;margin-top:30.5pt;width:141.5pt;height:97.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p>
    <w:p w14:paraId="1500A8F9" w14:textId="43B29030" w:rsidR="00402F62" w:rsidRPr="00BE0F10" w:rsidRDefault="00402F62" w:rsidP="00402F62">
      <w:pPr>
        <w:rPr>
          <w:b/>
          <w:szCs w:val="20"/>
        </w:rPr>
      </w:pPr>
    </w:p>
    <w:p w14:paraId="555F0590" w14:textId="5481378A" w:rsidR="00402F62" w:rsidRPr="00BE0F10" w:rsidRDefault="00402F62" w:rsidP="00402F62">
      <w:pPr>
        <w:rPr>
          <w:b/>
          <w:szCs w:val="20"/>
        </w:rPr>
      </w:pPr>
    </w:p>
    <w:p w14:paraId="39654C7D" w14:textId="5CF2C8EE" w:rsidR="00402F62" w:rsidRPr="00BE0F10" w:rsidRDefault="00402F62" w:rsidP="00402F62">
      <w:pPr>
        <w:rPr>
          <w:b/>
          <w:szCs w:val="20"/>
        </w:rPr>
      </w:pPr>
    </w:p>
    <w:p w14:paraId="7E3435D1" w14:textId="691333DE" w:rsidR="00402F62" w:rsidRPr="00BE0F10" w:rsidRDefault="005200B8" w:rsidP="00402F62">
      <w:pPr>
        <w:rPr>
          <w:b/>
          <w:szCs w:val="20"/>
        </w:rPr>
      </w:pPr>
      <w:r w:rsidRPr="00BE0F10">
        <w:rPr>
          <w:rFonts w:eastAsia="Arial"/>
          <w:noProof/>
          <w:szCs w:val="20"/>
        </w:rPr>
        <mc:AlternateContent>
          <mc:Choice Requires="wps">
            <w:drawing>
              <wp:anchor distT="0" distB="0" distL="114300" distR="114300" simplePos="0" relativeHeight="251695103" behindDoc="1" locked="0" layoutInCell="1" allowOverlap="1" wp14:anchorId="045987E2" wp14:editId="1DF186E7">
                <wp:simplePos x="0" y="0"/>
                <wp:positionH relativeFrom="column">
                  <wp:posOffset>-475282</wp:posOffset>
                </wp:positionH>
                <wp:positionV relativeFrom="paragraph">
                  <wp:posOffset>288252</wp:posOffset>
                </wp:positionV>
                <wp:extent cx="7193915" cy="7350741"/>
                <wp:effectExtent l="0" t="0" r="6985" b="2540"/>
                <wp:wrapNone/>
                <wp:docPr id="10" name="Rechteck 10"/>
                <wp:cNvGraphicFramePr/>
                <a:graphic xmlns:a="http://schemas.openxmlformats.org/drawingml/2006/main">
                  <a:graphicData uri="http://schemas.microsoft.com/office/word/2010/wordprocessingShape">
                    <wps:wsp>
                      <wps:cNvSpPr/>
                      <wps:spPr>
                        <a:xfrm>
                          <a:off x="0" y="0"/>
                          <a:ext cx="7193915" cy="7350741"/>
                        </a:xfrm>
                        <a:prstGeom prst="rect">
                          <a:avLst/>
                        </a:prstGeom>
                        <a:solidFill>
                          <a:schemeClr val="tx2"/>
                        </a:solidFill>
                        <a:ln w="25400" cap="flat" cmpd="sng" algn="ctr">
                          <a:noFill/>
                          <a:prstDash val="solid"/>
                        </a:ln>
                        <a:effectLst/>
                      </wps:spPr>
                      <wps:txbx>
                        <w:txbxContent>
                          <w:p w14:paraId="78E9675F" w14:textId="50DD4FD2" w:rsidR="00384032" w:rsidRPr="00A32B50" w:rsidRDefault="005200B8" w:rsidP="00402F62">
                            <w:r w:rsidRPr="00A32B50">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987E2" id="Rechteck 10" o:spid="_x0000_s1026" style="position:absolute;margin-left:-37.4pt;margin-top:22.7pt;width:566.45pt;height:578.8pt;z-index:-251621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" fillcolor="#cc0 [3215]" stroked="f" strokeweight="2pt">
                <v:textbox>
                  <w:txbxContent>
                    <w:p w14:paraId="78E9675F" w14:textId="50DD4FD2" w:rsidR="00384032" w:rsidRPr="00A32B50" w:rsidRDefault="005200B8" w:rsidP="00402F62">
                      <w:r w:rsidRPr="00A32B50">
                        <w:tab/>
                      </w:r>
                    </w:p>
                  </w:txbxContent>
                </v:textbox>
              </v:rect>
            </w:pict>
          </mc:Fallback>
        </mc:AlternateContent>
      </w:r>
    </w:p>
    <w:p w14:paraId="34018E09" w14:textId="77777777" w:rsidR="00402F62" w:rsidRPr="00BE0F10" w:rsidRDefault="00402F62" w:rsidP="00402F62">
      <w:pPr>
        <w:rPr>
          <w:b/>
          <w:szCs w:val="20"/>
        </w:rPr>
      </w:pPr>
    </w:p>
    <w:p w14:paraId="3AB2B388" w14:textId="77777777" w:rsidR="00402F62" w:rsidRPr="00BE0F10" w:rsidRDefault="00402F62" w:rsidP="00402F62">
      <w:pPr>
        <w:rPr>
          <w:b/>
          <w:szCs w:val="20"/>
        </w:rPr>
      </w:pPr>
    </w:p>
    <w:p w14:paraId="749E2E16" w14:textId="77777777" w:rsidR="00402F62" w:rsidRPr="00BE0F10" w:rsidRDefault="00384032" w:rsidP="00402F62">
      <w:pPr>
        <w:rPr>
          <w:b/>
          <w:szCs w:val="20"/>
        </w:rPr>
      </w:pPr>
      <w:r w:rsidRPr="00BE0F10">
        <w:rPr>
          <w:b/>
          <w:noProof/>
          <w:szCs w:val="20"/>
        </w:rPr>
        <mc:AlternateContent>
          <mc:Choice Requires="wps">
            <w:drawing>
              <wp:anchor distT="0" distB="0" distL="114300" distR="114300" simplePos="0" relativeHeight="251729920" behindDoc="0" locked="0" layoutInCell="1" allowOverlap="1" wp14:anchorId="1DE920B2" wp14:editId="13981306">
                <wp:simplePos x="0" y="0"/>
                <wp:positionH relativeFrom="column">
                  <wp:posOffset>-205810</wp:posOffset>
                </wp:positionH>
                <wp:positionV relativeFrom="paragraph">
                  <wp:posOffset>337322</wp:posOffset>
                </wp:positionV>
                <wp:extent cx="1000037" cy="300066"/>
                <wp:effectExtent l="19050" t="38100" r="10160" b="43180"/>
                <wp:wrapNone/>
                <wp:docPr id="5"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1000037" cy="300066"/>
                        </a:xfrm>
                        <a:prstGeom prst="rect">
                          <a:avLst/>
                        </a:prstGeom>
                        <a:solidFill>
                          <a:schemeClr val="tx1"/>
                        </a:solidFill>
                      </wps:spPr>
                      <wps:txbx>
                        <w:txbxContent>
                          <w:p w14:paraId="19757B78" w14:textId="77777777" w:rsidR="00402F62" w:rsidRPr="00A32B50" w:rsidRDefault="00402F62" w:rsidP="00402F62">
                            <w:pPr>
                              <w:rPr>
                                <w:color w:val="FFFFFF" w:themeColor="background1"/>
                                <w:kern w:val="24"/>
                                <w:sz w:val="28"/>
                                <w:szCs w:val="28"/>
                              </w:rPr>
                            </w:pPr>
                            <w:r w:rsidRPr="00A32B50">
                              <w:rPr>
                                <w:rFonts w:ascii="Arial Black" w:hAnsi="Arial Black"/>
                                <w:color w:val="FFFFFF" w:themeColor="background1"/>
                                <w:kern w:val="24"/>
                                <w:sz w:val="28"/>
                                <w:szCs w:val="28"/>
                              </w:rPr>
                              <w:t>gbs</w:t>
                            </w:r>
                            <w:r w:rsidRPr="00A32B50">
                              <w:rPr>
                                <w:color w:val="FFFFFF" w:themeColor="background1"/>
                                <w:kern w:val="24"/>
                                <w:sz w:val="28"/>
                                <w:szCs w:val="28"/>
                              </w:rPr>
                              <w:t>sg.ch</w:t>
                            </w:r>
                          </w:p>
                        </w:txbxContent>
                      </wps:txbx>
                      <wps:bodyPr wrap="square" lIns="108000" tIns="0" rIns="108000" bIns="0" anchor="ctr">
                        <a:noAutofit/>
                      </wps:bodyPr>
                    </wps:wsp>
                  </a:graphicData>
                </a:graphic>
                <wp14:sizeRelH relativeFrom="margin">
                  <wp14:pctWidth>0</wp14:pctWidth>
                </wp14:sizeRelH>
                <wp14:sizeRelV relativeFrom="margin">
                  <wp14:pctHeight>0</wp14:pctHeight>
                </wp14:sizeRelV>
              </wp:anchor>
            </w:drawing>
          </mc:Choice>
          <mc:Fallback>
            <w:pict>
              <v:shapetype w14:anchorId="1DE920B2" id="_x0000_t202" coordsize="21600,21600" o:spt="202" path="m,l,21600r21600,l21600,xe">
                <v:stroke joinstyle="miter"/>
                <v:path gradientshapeok="t" o:connecttype="rect"/>
              </v:shapetype>
              <v:shape id="Textplatzhalter 8" o:spid="_x0000_s1027" type="#_x0000_t202" style="position:absolute;margin-left:-16.2pt;margin-top:26.55pt;width:78.75pt;height:23.65pt;rotation:-3;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" fillcolor="black [3213]" stroked="f">
                <v:textbox inset="3mm,0,3mm,0">
                  <w:txbxContent>
                    <w:p w14:paraId="19757B78" w14:textId="77777777" w:rsidR="00402F62" w:rsidRPr="00A32B50" w:rsidRDefault="00402F62" w:rsidP="00402F62">
                      <w:pPr>
                        <w:rPr>
                          <w:color w:val="FFFFFF" w:themeColor="background1"/>
                          <w:kern w:val="24"/>
                          <w:sz w:val="28"/>
                          <w:szCs w:val="28"/>
                        </w:rPr>
                      </w:pPr>
                      <w:r w:rsidRPr="00A32B50">
                        <w:rPr>
                          <w:rFonts w:ascii="Arial Black" w:hAnsi="Arial Black"/>
                          <w:color w:val="FFFFFF" w:themeColor="background1"/>
                          <w:kern w:val="24"/>
                          <w:sz w:val="28"/>
                          <w:szCs w:val="28"/>
                        </w:rPr>
                        <w:t>gbs</w:t>
                      </w:r>
                      <w:r w:rsidRPr="00A32B50">
                        <w:rPr>
                          <w:color w:val="FFFFFF" w:themeColor="background1"/>
                          <w:kern w:val="24"/>
                          <w:sz w:val="28"/>
                          <w:szCs w:val="28"/>
                        </w:rPr>
                        <w:t>sg.ch</w:t>
                      </w:r>
                    </w:p>
                  </w:txbxContent>
                </v:textbox>
              </v:shape>
            </w:pict>
          </mc:Fallback>
        </mc:AlternateContent>
      </w:r>
    </w:p>
    <w:p w14:paraId="735AFF58" w14:textId="77777777" w:rsidR="00402F62" w:rsidRPr="00BE0F10" w:rsidRDefault="000A6C78" w:rsidP="00402F62">
      <w:pPr>
        <w:rPr>
          <w:b/>
          <w:szCs w:val="20"/>
        </w:rPr>
      </w:pPr>
      <w:r w:rsidRPr="00BE0F10">
        <w:rPr>
          <w:b/>
          <w:noProof/>
          <w:szCs w:val="20"/>
        </w:rPr>
        <mc:AlternateContent>
          <mc:Choice Requires="wps">
            <w:drawing>
              <wp:anchor distT="0" distB="0" distL="114300" distR="114300" simplePos="0" relativeHeight="251728896" behindDoc="0" locked="0" layoutInCell="1" allowOverlap="1" wp14:anchorId="4C1E9629" wp14:editId="4C737996">
                <wp:simplePos x="0" y="0"/>
                <wp:positionH relativeFrom="column">
                  <wp:posOffset>-181460</wp:posOffset>
                </wp:positionH>
                <wp:positionV relativeFrom="paragraph">
                  <wp:posOffset>249574</wp:posOffset>
                </wp:positionV>
                <wp:extent cx="6606000" cy="673200"/>
                <wp:effectExtent l="19050" t="171450" r="29845" b="184150"/>
                <wp:wrapNone/>
                <wp:docPr id="3"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6606000" cy="673200"/>
                        </a:xfrm>
                        <a:prstGeom prst="rect">
                          <a:avLst/>
                        </a:prstGeom>
                        <a:solidFill>
                          <a:schemeClr val="tx1"/>
                        </a:solidFill>
                      </wps:spPr>
                      <wps:txbx>
                        <w:txbxContent>
                          <w:p w14:paraId="0069D3A8" w14:textId="1C523D6F" w:rsidR="00402F62" w:rsidRPr="00A32B50" w:rsidRDefault="005200B8" w:rsidP="005200B8">
                            <w:pPr>
                              <w:jc w:val="center"/>
                              <w:rPr>
                                <w:rFonts w:ascii="Arial Black" w:hAnsi="Arial Black" w:cstheme="minorBidi"/>
                                <w:color w:val="000000" w:themeColor="text1"/>
                                <w:kern w:val="24"/>
                                <w:sz w:val="56"/>
                                <w:szCs w:val="56"/>
                              </w:rPr>
                            </w:pPr>
                            <w:r w:rsidRPr="00A32B50">
                              <w:rPr>
                                <w:rFonts w:ascii="Arial Black" w:hAnsi="Arial Black"/>
                                <w:color w:val="FFFFFF" w:themeColor="background1"/>
                                <w:kern w:val="24"/>
                                <w:sz w:val="56"/>
                                <w:szCs w:val="56"/>
                              </w:rPr>
                              <w:t xml:space="preserve">Projektantrag </w:t>
                            </w:r>
                            <w:r w:rsidR="006127B4">
                              <w:rPr>
                                <w:rFonts w:ascii="Arial Black" w:hAnsi="Arial Black"/>
                                <w:color w:val="FFFFFF" w:themeColor="background1"/>
                                <w:kern w:val="24"/>
                                <w:sz w:val="56"/>
                                <w:szCs w:val="56"/>
                              </w:rPr>
                              <w:t>Carsdex</w:t>
                            </w:r>
                          </w:p>
                        </w:txbxContent>
                      </wps:txbx>
                      <wps:bodyPr wrap="square" lIns="108000" tIns="0" rIns="72000" bIns="0" anchor="t">
                        <a:noAutofit/>
                      </wps:bodyPr>
                    </wps:wsp>
                  </a:graphicData>
                </a:graphic>
                <wp14:sizeRelH relativeFrom="margin">
                  <wp14:pctWidth>0</wp14:pctWidth>
                </wp14:sizeRelH>
                <wp14:sizeRelV relativeFrom="margin">
                  <wp14:pctHeight>0</wp14:pctHeight>
                </wp14:sizeRelV>
              </wp:anchor>
            </w:drawing>
          </mc:Choice>
          <mc:Fallback>
            <w:pict>
              <v:shape w14:anchorId="4C1E9629" id="_x0000_s1028" type="#_x0000_t202" style="position:absolute;margin-left:-14.3pt;margin-top:19.65pt;width:520.15pt;height:53pt;rotation:-3;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" fillcolor="black [3213]" stroked="f">
                <v:textbox inset="3mm,0,2mm,0">
                  <w:txbxContent>
                    <w:p w14:paraId="0069D3A8" w14:textId="1C523D6F" w:rsidR="00402F62" w:rsidRPr="00A32B50" w:rsidRDefault="005200B8" w:rsidP="005200B8">
                      <w:pPr>
                        <w:jc w:val="center"/>
                        <w:rPr>
                          <w:rFonts w:ascii="Arial Black" w:hAnsi="Arial Black" w:cstheme="minorBidi"/>
                          <w:color w:val="000000" w:themeColor="text1"/>
                          <w:kern w:val="24"/>
                          <w:sz w:val="56"/>
                          <w:szCs w:val="56"/>
                        </w:rPr>
                      </w:pPr>
                      <w:r w:rsidRPr="00A32B50">
                        <w:rPr>
                          <w:rFonts w:ascii="Arial Black" w:hAnsi="Arial Black"/>
                          <w:color w:val="FFFFFF" w:themeColor="background1"/>
                          <w:kern w:val="24"/>
                          <w:sz w:val="56"/>
                          <w:szCs w:val="56"/>
                        </w:rPr>
                        <w:t xml:space="preserve">Projektantrag </w:t>
                      </w:r>
                      <w:r w:rsidR="006127B4">
                        <w:rPr>
                          <w:rFonts w:ascii="Arial Black" w:hAnsi="Arial Black"/>
                          <w:color w:val="FFFFFF" w:themeColor="background1"/>
                          <w:kern w:val="24"/>
                          <w:sz w:val="56"/>
                          <w:szCs w:val="56"/>
                        </w:rPr>
                        <w:t>Carsdex</w:t>
                      </w:r>
                    </w:p>
                  </w:txbxContent>
                </v:textbox>
              </v:shape>
            </w:pict>
          </mc:Fallback>
        </mc:AlternateContent>
      </w:r>
    </w:p>
    <w:p w14:paraId="0502CED4" w14:textId="77777777" w:rsidR="00384032" w:rsidRPr="00BE0F10" w:rsidRDefault="00384032" w:rsidP="00402F62">
      <w:pPr>
        <w:rPr>
          <w:b/>
          <w:szCs w:val="20"/>
        </w:rPr>
      </w:pPr>
    </w:p>
    <w:p w14:paraId="57C5583B" w14:textId="77777777" w:rsidR="00384032" w:rsidRPr="00BE0F10" w:rsidRDefault="00384032" w:rsidP="00384032">
      <w:pPr>
        <w:rPr>
          <w:rFonts w:ascii="Arial Black" w:hAnsi="Arial Black"/>
          <w:color w:val="FFFFFF" w:themeColor="background1"/>
          <w:sz w:val="40"/>
          <w:szCs w:val="40"/>
        </w:rPr>
      </w:pPr>
    </w:p>
    <w:p w14:paraId="48D6B8A2" w14:textId="77777777" w:rsidR="004C4BE7" w:rsidRPr="00BE0F10" w:rsidRDefault="004C4BE7" w:rsidP="002779FB">
      <w:pPr>
        <w:spacing w:after="100"/>
        <w:rPr>
          <w:rFonts w:ascii="Arial Black" w:hAnsi="Arial Black"/>
          <w:color w:val="FFFFFF" w:themeColor="background1"/>
          <w:sz w:val="40"/>
          <w:szCs w:val="40"/>
        </w:rPr>
      </w:pPr>
    </w:p>
    <w:sdt>
      <w:sdtPr>
        <w:rPr>
          <w:rFonts w:ascii="Arial Black" w:hAnsi="Arial Black"/>
          <w:color w:val="FFFFFF" w:themeColor="background1"/>
          <w:sz w:val="48"/>
          <w:szCs w:val="48"/>
        </w:rPr>
        <w:alias w:val="Betreff"/>
        <w:tag w:val=""/>
        <w:id w:val="1518961577"/>
        <w:placeholder>
          <w:docPart w:val="C1AB13FEE0004E378F85B3CAD97B9A49"/>
        </w:placeholder>
        <w:dataBinding w:prefixMappings="xmlns:ns0='http://purl.org/dc/elements/1.1/' xmlns:ns1='http://schemas.openxmlformats.org/package/2006/metadata/core-properties' " w:xpath="/ns1:coreProperties[1]/ns0:subject[1]" w:storeItemID="{6C3C8BC8-F283-45AE-878A-BAB7291924A1}"/>
        <w:text/>
      </w:sdtPr>
      <w:sdtContent>
        <w:p w14:paraId="7075F996" w14:textId="77777777" w:rsidR="00384032" w:rsidRPr="00BE0F10" w:rsidRDefault="00E72474" w:rsidP="00384032">
          <w:pPr>
            <w:rPr>
              <w:rFonts w:ascii="Arial Black" w:hAnsi="Arial Black"/>
              <w:color w:val="FFFFFF" w:themeColor="background1"/>
              <w:sz w:val="48"/>
              <w:szCs w:val="48"/>
            </w:rPr>
          </w:pPr>
          <w:r w:rsidRPr="00BE0F10">
            <w:rPr>
              <w:rFonts w:ascii="Arial Black" w:hAnsi="Arial Black"/>
              <w:color w:val="FFFFFF" w:themeColor="background1"/>
              <w:sz w:val="48"/>
              <w:szCs w:val="48"/>
            </w:rPr>
            <w:t>IMS-T</w:t>
          </w:r>
          <w:r w:rsidR="004A19A4" w:rsidRPr="00BE0F10">
            <w:rPr>
              <w:rFonts w:ascii="Arial Black" w:hAnsi="Arial Black"/>
              <w:color w:val="FFFFFF" w:themeColor="background1"/>
              <w:sz w:val="48"/>
              <w:szCs w:val="48"/>
            </w:rPr>
            <w:t>@GBSSG</w:t>
          </w:r>
        </w:p>
      </w:sdtContent>
    </w:sdt>
    <w:sdt>
      <w:sdtPr>
        <w:rPr>
          <w:rFonts w:ascii="Arial Black" w:hAnsi="Arial Black"/>
          <w:color w:val="FFFFFF" w:themeColor="background1"/>
          <w:sz w:val="36"/>
          <w:szCs w:val="36"/>
        </w:rPr>
        <w:alias w:val="Titel"/>
        <w:tag w:val=""/>
        <w:id w:val="95605681"/>
        <w:placeholder>
          <w:docPart w:val="EA54D7E55FC640309C3FE4BD33C4E598"/>
        </w:placeholder>
        <w:dataBinding w:prefixMappings="xmlns:ns0='http://purl.org/dc/elements/1.1/' xmlns:ns1='http://schemas.openxmlformats.org/package/2006/metadata/core-properties' " w:xpath="/ns1:coreProperties[1]/ns0:title[1]" w:storeItemID="{6C3C8BC8-F283-45AE-878A-BAB7291924A1}"/>
        <w:text/>
      </w:sdtPr>
      <w:sdtContent>
        <w:p w14:paraId="78F4EE6B" w14:textId="2566963B" w:rsidR="002779FB" w:rsidRPr="00BE0F10" w:rsidRDefault="005200B8" w:rsidP="00384032">
          <w:pPr>
            <w:rPr>
              <w:rFonts w:ascii="Arial Black" w:hAnsi="Arial Black"/>
              <w:color w:val="FFFFFF" w:themeColor="background1"/>
              <w:sz w:val="36"/>
              <w:szCs w:val="36"/>
            </w:rPr>
          </w:pPr>
          <w:r w:rsidRPr="00BE0F10">
            <w:rPr>
              <w:rFonts w:ascii="Arial Black" w:hAnsi="Arial Black"/>
              <w:color w:val="FFFFFF" w:themeColor="background1"/>
              <w:sz w:val="36"/>
              <w:szCs w:val="36"/>
            </w:rPr>
            <w:t>Projektantrag</w:t>
          </w:r>
        </w:p>
      </w:sdtContent>
    </w:sdt>
    <w:p w14:paraId="003E8AD0" w14:textId="35729CC7" w:rsidR="001F18D0" w:rsidRPr="00BE0F10" w:rsidRDefault="005200B8" w:rsidP="00384032">
      <w:pPr>
        <w:numPr>
          <w:ilvl w:val="0"/>
          <w:numId w:val="25"/>
        </w:numPr>
        <w:spacing w:after="0" w:line="216" w:lineRule="auto"/>
        <w:ind w:left="284" w:hanging="284"/>
        <w:contextualSpacing/>
        <w:rPr>
          <w:color w:val="FFFFFF" w:themeColor="background1"/>
          <w:sz w:val="28"/>
          <w:szCs w:val="14"/>
        </w:rPr>
      </w:pPr>
      <w:r w:rsidRPr="00BE0F10">
        <w:rPr>
          <w:rFonts w:eastAsia="+mn-ea"/>
          <w:color w:val="FFFFFF" w:themeColor="background1"/>
          <w:kern w:val="24"/>
          <w:sz w:val="28"/>
          <w:szCs w:val="28"/>
        </w:rPr>
        <w:t>Ausgangslage</w:t>
      </w:r>
    </w:p>
    <w:p w14:paraId="4C3F2727" w14:textId="0DDBBA8E" w:rsidR="005200B8" w:rsidRPr="00BE0F10" w:rsidRDefault="005200B8" w:rsidP="00384032">
      <w:pPr>
        <w:numPr>
          <w:ilvl w:val="0"/>
          <w:numId w:val="25"/>
        </w:numPr>
        <w:spacing w:after="0" w:line="216" w:lineRule="auto"/>
        <w:ind w:left="284" w:hanging="284"/>
        <w:contextualSpacing/>
        <w:rPr>
          <w:color w:val="FFFFFF" w:themeColor="background1"/>
          <w:sz w:val="28"/>
          <w:szCs w:val="14"/>
        </w:rPr>
      </w:pPr>
      <w:r w:rsidRPr="00BE0F10">
        <w:rPr>
          <w:rFonts w:eastAsia="+mn-ea"/>
          <w:color w:val="FFFFFF" w:themeColor="background1"/>
          <w:kern w:val="24"/>
          <w:sz w:val="28"/>
          <w:szCs w:val="28"/>
        </w:rPr>
        <w:t>Gestaltungsbereiche</w:t>
      </w:r>
    </w:p>
    <w:p w14:paraId="5FB1A54E" w14:textId="5B5FB497" w:rsidR="005200B8" w:rsidRPr="00BE0F10" w:rsidRDefault="005200B8" w:rsidP="00384032">
      <w:pPr>
        <w:numPr>
          <w:ilvl w:val="0"/>
          <w:numId w:val="25"/>
        </w:numPr>
        <w:spacing w:after="0" w:line="216" w:lineRule="auto"/>
        <w:ind w:left="284" w:hanging="284"/>
        <w:contextualSpacing/>
        <w:rPr>
          <w:color w:val="FFFFFF" w:themeColor="background1"/>
          <w:sz w:val="28"/>
          <w:szCs w:val="14"/>
        </w:rPr>
      </w:pPr>
      <w:r w:rsidRPr="00BE0F10">
        <w:rPr>
          <w:rFonts w:eastAsia="+mn-ea"/>
          <w:color w:val="FFFFFF" w:themeColor="background1"/>
          <w:kern w:val="24"/>
          <w:sz w:val="28"/>
          <w:szCs w:val="28"/>
        </w:rPr>
        <w:t>Ziele/Ergebnisse</w:t>
      </w:r>
    </w:p>
    <w:p w14:paraId="7CA239F1" w14:textId="31068927" w:rsidR="005200B8" w:rsidRPr="00BE0F10" w:rsidRDefault="005200B8" w:rsidP="00384032">
      <w:pPr>
        <w:numPr>
          <w:ilvl w:val="0"/>
          <w:numId w:val="25"/>
        </w:numPr>
        <w:spacing w:after="0" w:line="216" w:lineRule="auto"/>
        <w:ind w:left="284" w:hanging="284"/>
        <w:contextualSpacing/>
        <w:rPr>
          <w:color w:val="FFFFFF" w:themeColor="background1"/>
          <w:sz w:val="28"/>
          <w:szCs w:val="14"/>
        </w:rPr>
      </w:pPr>
      <w:r w:rsidRPr="00BE0F10">
        <w:rPr>
          <w:color w:val="FFFFFF" w:themeColor="background1"/>
          <w:sz w:val="28"/>
          <w:szCs w:val="14"/>
        </w:rPr>
        <w:t>Gestaltungsablauf</w:t>
      </w:r>
    </w:p>
    <w:p w14:paraId="7A5FF319" w14:textId="6AC1012E" w:rsidR="00384032" w:rsidRPr="00BE0F10" w:rsidRDefault="005200B8" w:rsidP="005200B8">
      <w:pPr>
        <w:numPr>
          <w:ilvl w:val="0"/>
          <w:numId w:val="25"/>
        </w:numPr>
        <w:spacing w:after="0" w:line="216" w:lineRule="auto"/>
        <w:ind w:left="284" w:hanging="284"/>
        <w:contextualSpacing/>
        <w:rPr>
          <w:color w:val="FFFFFF" w:themeColor="background1"/>
          <w:sz w:val="28"/>
          <w:szCs w:val="14"/>
        </w:rPr>
      </w:pPr>
      <w:r w:rsidRPr="00BE0F10">
        <w:rPr>
          <w:color w:val="FFFFFF" w:themeColor="background1"/>
          <w:sz w:val="28"/>
          <w:szCs w:val="14"/>
        </w:rPr>
        <w:t>Aufwand</w:t>
      </w:r>
    </w:p>
    <w:p w14:paraId="20482EF3" w14:textId="7EED6698" w:rsidR="005200B8" w:rsidRPr="00BE0F10" w:rsidRDefault="005200B8" w:rsidP="005200B8">
      <w:pPr>
        <w:numPr>
          <w:ilvl w:val="0"/>
          <w:numId w:val="25"/>
        </w:numPr>
        <w:spacing w:after="0" w:line="216" w:lineRule="auto"/>
        <w:ind w:left="284" w:hanging="284"/>
        <w:contextualSpacing/>
        <w:rPr>
          <w:color w:val="FFFFFF" w:themeColor="background1"/>
          <w:sz w:val="28"/>
          <w:szCs w:val="14"/>
        </w:rPr>
      </w:pPr>
      <w:r w:rsidRPr="00BE0F10">
        <w:rPr>
          <w:color w:val="FFFFFF" w:themeColor="background1"/>
          <w:sz w:val="28"/>
          <w:szCs w:val="14"/>
        </w:rPr>
        <w:t>Begründung der Aktivität</w:t>
      </w:r>
    </w:p>
    <w:p w14:paraId="56D48D97" w14:textId="3DA5C284" w:rsidR="005200B8" w:rsidRPr="00BE0F10" w:rsidRDefault="005200B8" w:rsidP="005200B8">
      <w:pPr>
        <w:numPr>
          <w:ilvl w:val="0"/>
          <w:numId w:val="25"/>
        </w:numPr>
        <w:spacing w:after="0" w:line="216" w:lineRule="auto"/>
        <w:ind w:left="284" w:hanging="284"/>
        <w:contextualSpacing/>
        <w:rPr>
          <w:color w:val="FFFFFF" w:themeColor="background1"/>
          <w:sz w:val="28"/>
          <w:szCs w:val="14"/>
        </w:rPr>
      </w:pPr>
      <w:r w:rsidRPr="00BE0F10">
        <w:rPr>
          <w:color w:val="FFFFFF" w:themeColor="background1"/>
          <w:sz w:val="28"/>
          <w:szCs w:val="14"/>
        </w:rPr>
        <w:t>Antragssteller</w:t>
      </w:r>
    </w:p>
    <w:p w14:paraId="4DFE065C" w14:textId="0BBFCF98" w:rsidR="002B60AE" w:rsidRPr="00BE0F10" w:rsidRDefault="002B60AE" w:rsidP="00384032">
      <w:pPr>
        <w:spacing w:after="0" w:line="216" w:lineRule="auto"/>
        <w:contextualSpacing/>
        <w:rPr>
          <w:rFonts w:eastAsia="+mn-ea"/>
          <w:color w:val="FFFFFF" w:themeColor="background1"/>
          <w:kern w:val="24"/>
          <w:sz w:val="36"/>
          <w:szCs w:val="36"/>
        </w:rPr>
      </w:pPr>
    </w:p>
    <w:p w14:paraId="2546DE73" w14:textId="53C06ED8" w:rsidR="00384032" w:rsidRPr="00BE0F10" w:rsidRDefault="008A6972">
      <w:pPr>
        <w:rPr>
          <w:rFonts w:eastAsia="+mn-ea"/>
          <w:color w:val="FFFFFF" w:themeColor="background1"/>
          <w:kern w:val="24"/>
          <w:sz w:val="36"/>
          <w:szCs w:val="36"/>
        </w:rPr>
      </w:pPr>
      <w:r w:rsidRPr="00BE0F10">
        <w:rPr>
          <w:rFonts w:eastAsia="+mn-ea"/>
          <w:noProof/>
          <w:color w:val="FFFFFF" w:themeColor="background1"/>
          <w:kern w:val="24"/>
          <w:sz w:val="36"/>
          <w:szCs w:val="36"/>
        </w:rPr>
        <mc:AlternateContent>
          <mc:Choice Requires="wps">
            <w:drawing>
              <wp:anchor distT="0" distB="0" distL="114300" distR="114300" simplePos="0" relativeHeight="251739136" behindDoc="0" locked="1" layoutInCell="1" allowOverlap="1" wp14:anchorId="050C4F68" wp14:editId="06E2EC8A">
                <wp:simplePos x="0" y="0"/>
                <wp:positionH relativeFrom="margin">
                  <wp:posOffset>2340713</wp:posOffset>
                </wp:positionH>
                <wp:positionV relativeFrom="page">
                  <wp:posOffset>9857740</wp:posOffset>
                </wp:positionV>
                <wp:extent cx="3600000" cy="190800"/>
                <wp:effectExtent l="0" t="0" r="635" b="0"/>
                <wp:wrapNone/>
                <wp:docPr id="11" name="Textfeld 11"/>
                <wp:cNvGraphicFramePr/>
                <a:graphic xmlns:a="http://schemas.openxmlformats.org/drawingml/2006/main">
                  <a:graphicData uri="http://schemas.microsoft.com/office/word/2010/wordprocessingShape">
                    <wps:wsp>
                      <wps:cNvSpPr txBox="1"/>
                      <wps:spPr>
                        <a:xfrm>
                          <a:off x="0" y="0"/>
                          <a:ext cx="3600000" cy="190800"/>
                        </a:xfrm>
                        <a:prstGeom prst="rect">
                          <a:avLst/>
                        </a:prstGeom>
                        <a:noFill/>
                        <a:ln w="6350">
                          <a:noFill/>
                        </a:ln>
                      </wps:spPr>
                      <wps:txbx>
                        <w:txbxContent>
                          <w:p w14:paraId="77064326" w14:textId="1F65A317" w:rsidR="008A6972" w:rsidRPr="00A32B50" w:rsidRDefault="00000000" w:rsidP="008A6972">
                            <w:pPr>
                              <w:spacing w:after="0" w:line="216" w:lineRule="auto"/>
                              <w:contextualSpacing/>
                              <w:jc w:val="right"/>
                              <w:rPr>
                                <w:rFonts w:eastAsia="+mn-ea"/>
                                <w:color w:val="FFFFFF" w:themeColor="background1"/>
                                <w:kern w:val="24"/>
                                <w:sz w:val="14"/>
                                <w:szCs w:val="14"/>
                              </w:rPr>
                            </w:pPr>
                            <w:sdt>
                              <w:sdtPr>
                                <w:rPr>
                                  <w:rFonts w:eastAsia="+mn-ea"/>
                                  <w:color w:val="FFFFFF" w:themeColor="background1"/>
                                  <w:kern w:val="24"/>
                                  <w:sz w:val="14"/>
                                  <w:szCs w:val="14"/>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A73AA3">
                                  <w:rPr>
                                    <w:rFonts w:eastAsia="+mn-ea"/>
                                    <w:color w:val="FFFFFF" w:themeColor="background1"/>
                                    <w:kern w:val="24"/>
                                    <w:sz w:val="14"/>
                                    <w:szCs w:val="14"/>
                                  </w:rPr>
                                  <w:t>v1.0</w:t>
                                </w:r>
                              </w:sdtContent>
                            </w:sdt>
                          </w:p>
                        </w:txbxContent>
                      </wps:txbx>
                      <wps:bodyPr rot="0" spcFirstLastPara="0" vertOverflow="overflow" horzOverflow="overflow" vert="horz" wrap="square" lIns="0" tIns="46800" rIns="0" bIns="468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50C4F68" id="Textfeld 11" o:spid="_x0000_s1029" type="#_x0000_t202" style="position:absolute;margin-left:184.3pt;margin-top:776.2pt;width:283.45pt;height:1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" filled="f" stroked="f" strokeweight=".5pt">
                <v:textbox style="mso-fit-shape-to-text:t" inset="0,1.3mm,0,1.3mm">
                  <w:txbxContent>
                    <w:p w14:paraId="77064326" w14:textId="1F65A317" w:rsidR="008A6972" w:rsidRPr="00A32B50" w:rsidRDefault="00000000" w:rsidP="008A6972">
                      <w:pPr>
                        <w:spacing w:after="0" w:line="216" w:lineRule="auto"/>
                        <w:contextualSpacing/>
                        <w:jc w:val="right"/>
                        <w:rPr>
                          <w:rFonts w:eastAsia="+mn-ea"/>
                          <w:color w:val="FFFFFF" w:themeColor="background1"/>
                          <w:kern w:val="24"/>
                          <w:sz w:val="14"/>
                          <w:szCs w:val="14"/>
                        </w:rPr>
                      </w:pPr>
                      <w:sdt>
                        <w:sdtPr>
                          <w:rPr>
                            <w:rFonts w:eastAsia="+mn-ea"/>
                            <w:color w:val="FFFFFF" w:themeColor="background1"/>
                            <w:kern w:val="24"/>
                            <w:sz w:val="14"/>
                            <w:szCs w:val="14"/>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A73AA3">
                            <w:rPr>
                              <w:rFonts w:eastAsia="+mn-ea"/>
                              <w:color w:val="FFFFFF" w:themeColor="background1"/>
                              <w:kern w:val="24"/>
                              <w:sz w:val="14"/>
                              <w:szCs w:val="14"/>
                            </w:rPr>
                            <w:t>v1.0</w:t>
                          </w:r>
                        </w:sdtContent>
                      </w:sdt>
                    </w:p>
                  </w:txbxContent>
                </v:textbox>
                <w10:wrap anchorx="margin" anchory="page"/>
                <w10:anchorlock/>
              </v:shape>
            </w:pict>
          </mc:Fallback>
        </mc:AlternateContent>
      </w:r>
      <w:r w:rsidR="00384032" w:rsidRPr="00BE0F10">
        <w:rPr>
          <w:rFonts w:eastAsia="+mn-ea"/>
          <w:color w:val="FFFFFF" w:themeColor="background1"/>
          <w:kern w:val="24"/>
          <w:sz w:val="36"/>
          <w:szCs w:val="36"/>
        </w:rPr>
        <w:br w:type="page"/>
      </w:r>
    </w:p>
    <w:p w14:paraId="2AD0B240" w14:textId="77777777" w:rsidR="00A803CD" w:rsidRPr="00BE0F10" w:rsidRDefault="00A803CD" w:rsidP="00A803CD">
      <w:pPr>
        <w:pStyle w:val="berschrift-ohneIndex"/>
        <w:rPr>
          <w:color w:val="CCCC00" w:themeColor="text2"/>
        </w:rPr>
      </w:pPr>
      <w:r w:rsidRPr="00BE0F10">
        <w:lastRenderedPageBreak/>
        <w:t>Inhalt</w:t>
      </w:r>
      <w:r w:rsidRPr="00BE0F10">
        <w:rPr>
          <w:color w:val="CCCC00" w:themeColor="text2"/>
        </w:rPr>
        <w:t>.</w:t>
      </w:r>
    </w:p>
    <w:p w14:paraId="03D5D487" w14:textId="6DD55EDC" w:rsidR="0090395F" w:rsidRDefault="009A2BD5">
      <w:pPr>
        <w:pStyle w:val="Verzeichnis1"/>
        <w:rPr>
          <w:rFonts w:asciiTheme="minorHAnsi" w:eastAsiaTheme="minorEastAsia" w:hAnsiTheme="minorHAnsi" w:cstheme="minorBidi"/>
          <w:b w:val="0"/>
          <w:kern w:val="2"/>
          <w:sz w:val="24"/>
          <w:szCs w:val="24"/>
          <w:lang w:eastAsia="de-CH"/>
          <w14:ligatures w14:val="standardContextual"/>
        </w:rPr>
      </w:pPr>
      <w:r w:rsidRPr="00BE0F10">
        <w:rPr>
          <w:noProof w:val="0"/>
        </w:rPr>
        <w:fldChar w:fldCharType="begin"/>
      </w:r>
      <w:r w:rsidRPr="00BE0F10">
        <w:rPr>
          <w:noProof w:val="0"/>
        </w:rPr>
        <w:instrText xml:space="preserve"> TOC \o "2-3" \h \z \t "Überschrift 1;1" </w:instrText>
      </w:r>
      <w:r w:rsidRPr="00BE0F10">
        <w:rPr>
          <w:noProof w:val="0"/>
        </w:rPr>
        <w:fldChar w:fldCharType="separate"/>
      </w:r>
      <w:hyperlink w:anchor="_Toc189574248" w:history="1">
        <w:r w:rsidR="0090395F" w:rsidRPr="00E1519D">
          <w:rPr>
            <w:rStyle w:val="Hyperlink"/>
          </w:rPr>
          <w:t>1</w:t>
        </w:r>
        <w:r w:rsidR="0090395F">
          <w:rPr>
            <w:rFonts w:asciiTheme="minorHAnsi" w:eastAsiaTheme="minorEastAsia" w:hAnsiTheme="minorHAnsi" w:cstheme="minorBidi"/>
            <w:b w:val="0"/>
            <w:kern w:val="2"/>
            <w:sz w:val="24"/>
            <w:szCs w:val="24"/>
            <w:lang w:eastAsia="de-CH"/>
            <w14:ligatures w14:val="standardContextual"/>
          </w:rPr>
          <w:tab/>
        </w:r>
        <w:r w:rsidR="0090395F" w:rsidRPr="00E1519D">
          <w:rPr>
            <w:rStyle w:val="Hyperlink"/>
          </w:rPr>
          <w:t>Projektantrag Carsdex</w:t>
        </w:r>
        <w:r w:rsidR="0090395F">
          <w:rPr>
            <w:webHidden/>
          </w:rPr>
          <w:tab/>
        </w:r>
        <w:r w:rsidR="0090395F">
          <w:rPr>
            <w:webHidden/>
          </w:rPr>
          <w:fldChar w:fldCharType="begin"/>
        </w:r>
        <w:r w:rsidR="0090395F">
          <w:rPr>
            <w:webHidden/>
          </w:rPr>
          <w:instrText xml:space="preserve"> PAGEREF _Toc189574248 \h </w:instrText>
        </w:r>
        <w:r w:rsidR="0090395F">
          <w:rPr>
            <w:webHidden/>
          </w:rPr>
        </w:r>
        <w:r w:rsidR="0090395F">
          <w:rPr>
            <w:webHidden/>
          </w:rPr>
          <w:fldChar w:fldCharType="separate"/>
        </w:r>
        <w:r w:rsidR="0090395F">
          <w:rPr>
            <w:webHidden/>
          </w:rPr>
          <w:t>3</w:t>
        </w:r>
        <w:r w:rsidR="0090395F">
          <w:rPr>
            <w:webHidden/>
          </w:rPr>
          <w:fldChar w:fldCharType="end"/>
        </w:r>
      </w:hyperlink>
    </w:p>
    <w:p w14:paraId="3D46EF86" w14:textId="14A1E4D4" w:rsidR="0090395F" w:rsidRDefault="0090395F">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89574249" w:history="1">
        <w:r w:rsidRPr="00E1519D">
          <w:rPr>
            <w:rStyle w:val="Hyperlink"/>
          </w:rPr>
          <w:t>1.1</w:t>
        </w:r>
        <w:r>
          <w:rPr>
            <w:rFonts w:asciiTheme="minorHAnsi" w:eastAsiaTheme="minorEastAsia" w:hAnsiTheme="minorHAnsi" w:cstheme="minorBidi"/>
            <w:i w:val="0"/>
            <w:iCs w:val="0"/>
            <w:kern w:val="2"/>
            <w:sz w:val="24"/>
            <w:szCs w:val="24"/>
            <w:lang w:eastAsia="de-CH"/>
            <w14:ligatures w14:val="standardContextual"/>
          </w:rPr>
          <w:tab/>
        </w:r>
        <w:r w:rsidRPr="00E1519D">
          <w:rPr>
            <w:rStyle w:val="Hyperlink"/>
          </w:rPr>
          <w:t>Ausgangslage</w:t>
        </w:r>
        <w:r>
          <w:rPr>
            <w:webHidden/>
          </w:rPr>
          <w:tab/>
        </w:r>
        <w:r>
          <w:rPr>
            <w:webHidden/>
          </w:rPr>
          <w:fldChar w:fldCharType="begin"/>
        </w:r>
        <w:r>
          <w:rPr>
            <w:webHidden/>
          </w:rPr>
          <w:instrText xml:space="preserve"> PAGEREF _Toc189574249 \h </w:instrText>
        </w:r>
        <w:r>
          <w:rPr>
            <w:webHidden/>
          </w:rPr>
        </w:r>
        <w:r>
          <w:rPr>
            <w:webHidden/>
          </w:rPr>
          <w:fldChar w:fldCharType="separate"/>
        </w:r>
        <w:r>
          <w:rPr>
            <w:webHidden/>
          </w:rPr>
          <w:t>3</w:t>
        </w:r>
        <w:r>
          <w:rPr>
            <w:webHidden/>
          </w:rPr>
          <w:fldChar w:fldCharType="end"/>
        </w:r>
      </w:hyperlink>
    </w:p>
    <w:p w14:paraId="655FAF29" w14:textId="6AB4D99F" w:rsidR="0090395F" w:rsidRDefault="0090395F">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89574250" w:history="1">
        <w:r w:rsidRPr="00E1519D">
          <w:rPr>
            <w:rStyle w:val="Hyperlink"/>
          </w:rPr>
          <w:t>1.2</w:t>
        </w:r>
        <w:r>
          <w:rPr>
            <w:rFonts w:asciiTheme="minorHAnsi" w:eastAsiaTheme="minorEastAsia" w:hAnsiTheme="minorHAnsi" w:cstheme="minorBidi"/>
            <w:i w:val="0"/>
            <w:iCs w:val="0"/>
            <w:kern w:val="2"/>
            <w:sz w:val="24"/>
            <w:szCs w:val="24"/>
            <w:lang w:eastAsia="de-CH"/>
            <w14:ligatures w14:val="standardContextual"/>
          </w:rPr>
          <w:tab/>
        </w:r>
        <w:r w:rsidRPr="00E1519D">
          <w:rPr>
            <w:rStyle w:val="Hyperlink"/>
          </w:rPr>
          <w:t>Gestaltungsbereich</w:t>
        </w:r>
        <w:r>
          <w:rPr>
            <w:webHidden/>
          </w:rPr>
          <w:tab/>
        </w:r>
        <w:r>
          <w:rPr>
            <w:webHidden/>
          </w:rPr>
          <w:fldChar w:fldCharType="begin"/>
        </w:r>
        <w:r>
          <w:rPr>
            <w:webHidden/>
          </w:rPr>
          <w:instrText xml:space="preserve"> PAGEREF _Toc189574250 \h </w:instrText>
        </w:r>
        <w:r>
          <w:rPr>
            <w:webHidden/>
          </w:rPr>
        </w:r>
        <w:r>
          <w:rPr>
            <w:webHidden/>
          </w:rPr>
          <w:fldChar w:fldCharType="separate"/>
        </w:r>
        <w:r>
          <w:rPr>
            <w:webHidden/>
          </w:rPr>
          <w:t>3</w:t>
        </w:r>
        <w:r>
          <w:rPr>
            <w:webHidden/>
          </w:rPr>
          <w:fldChar w:fldCharType="end"/>
        </w:r>
      </w:hyperlink>
    </w:p>
    <w:p w14:paraId="22CF9CAD" w14:textId="6DD5FBCE" w:rsidR="0090395F" w:rsidRDefault="0090395F">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89574251" w:history="1">
        <w:r w:rsidRPr="00E1519D">
          <w:rPr>
            <w:rStyle w:val="Hyperlink"/>
          </w:rPr>
          <w:t>1.3</w:t>
        </w:r>
        <w:r>
          <w:rPr>
            <w:rFonts w:asciiTheme="minorHAnsi" w:eastAsiaTheme="minorEastAsia" w:hAnsiTheme="minorHAnsi" w:cstheme="minorBidi"/>
            <w:i w:val="0"/>
            <w:iCs w:val="0"/>
            <w:kern w:val="2"/>
            <w:sz w:val="24"/>
            <w:szCs w:val="24"/>
            <w:lang w:eastAsia="de-CH"/>
            <w14:ligatures w14:val="standardContextual"/>
          </w:rPr>
          <w:tab/>
        </w:r>
        <w:r w:rsidRPr="00E1519D">
          <w:rPr>
            <w:rStyle w:val="Hyperlink"/>
          </w:rPr>
          <w:t>Ziele &amp; Ergebnisse</w:t>
        </w:r>
        <w:r>
          <w:rPr>
            <w:webHidden/>
          </w:rPr>
          <w:tab/>
        </w:r>
        <w:r>
          <w:rPr>
            <w:webHidden/>
          </w:rPr>
          <w:fldChar w:fldCharType="begin"/>
        </w:r>
        <w:r>
          <w:rPr>
            <w:webHidden/>
          </w:rPr>
          <w:instrText xml:space="preserve"> PAGEREF _Toc189574251 \h </w:instrText>
        </w:r>
        <w:r>
          <w:rPr>
            <w:webHidden/>
          </w:rPr>
        </w:r>
        <w:r>
          <w:rPr>
            <w:webHidden/>
          </w:rPr>
          <w:fldChar w:fldCharType="separate"/>
        </w:r>
        <w:r>
          <w:rPr>
            <w:webHidden/>
          </w:rPr>
          <w:t>3</w:t>
        </w:r>
        <w:r>
          <w:rPr>
            <w:webHidden/>
          </w:rPr>
          <w:fldChar w:fldCharType="end"/>
        </w:r>
      </w:hyperlink>
    </w:p>
    <w:p w14:paraId="11BA5817" w14:textId="449EE99E" w:rsidR="0090395F" w:rsidRDefault="0090395F">
      <w:pPr>
        <w:pStyle w:val="Verzeichnis3"/>
        <w:rPr>
          <w:rFonts w:asciiTheme="minorHAnsi" w:eastAsiaTheme="minorEastAsia" w:hAnsiTheme="minorHAnsi" w:cstheme="minorBidi"/>
          <w:kern w:val="2"/>
          <w:sz w:val="24"/>
          <w:szCs w:val="24"/>
          <w:lang w:eastAsia="de-CH"/>
          <w14:ligatures w14:val="standardContextual"/>
        </w:rPr>
      </w:pPr>
      <w:hyperlink w:anchor="_Toc189574252" w:history="1">
        <w:r w:rsidRPr="00E1519D">
          <w:rPr>
            <w:rStyle w:val="Hyperlink"/>
          </w:rPr>
          <w:t>1.3.1</w:t>
        </w:r>
        <w:r>
          <w:rPr>
            <w:rFonts w:asciiTheme="minorHAnsi" w:eastAsiaTheme="minorEastAsia" w:hAnsiTheme="minorHAnsi" w:cstheme="minorBidi"/>
            <w:kern w:val="2"/>
            <w:sz w:val="24"/>
            <w:szCs w:val="24"/>
            <w:lang w:eastAsia="de-CH"/>
            <w14:ligatures w14:val="standardContextual"/>
          </w:rPr>
          <w:tab/>
        </w:r>
        <w:r w:rsidRPr="00E1519D">
          <w:rPr>
            <w:rStyle w:val="Hyperlink"/>
          </w:rPr>
          <w:t>Mein Ziel</w:t>
        </w:r>
        <w:r>
          <w:rPr>
            <w:webHidden/>
          </w:rPr>
          <w:tab/>
        </w:r>
        <w:r>
          <w:rPr>
            <w:webHidden/>
          </w:rPr>
          <w:fldChar w:fldCharType="begin"/>
        </w:r>
        <w:r>
          <w:rPr>
            <w:webHidden/>
          </w:rPr>
          <w:instrText xml:space="preserve"> PAGEREF _Toc189574252 \h </w:instrText>
        </w:r>
        <w:r>
          <w:rPr>
            <w:webHidden/>
          </w:rPr>
        </w:r>
        <w:r>
          <w:rPr>
            <w:webHidden/>
          </w:rPr>
          <w:fldChar w:fldCharType="separate"/>
        </w:r>
        <w:r>
          <w:rPr>
            <w:webHidden/>
          </w:rPr>
          <w:t>3</w:t>
        </w:r>
        <w:r>
          <w:rPr>
            <w:webHidden/>
          </w:rPr>
          <w:fldChar w:fldCharType="end"/>
        </w:r>
      </w:hyperlink>
    </w:p>
    <w:p w14:paraId="34D22985" w14:textId="7A6435E2" w:rsidR="0090395F" w:rsidRDefault="0090395F">
      <w:pPr>
        <w:pStyle w:val="Verzeichnis3"/>
        <w:rPr>
          <w:rFonts w:asciiTheme="minorHAnsi" w:eastAsiaTheme="minorEastAsia" w:hAnsiTheme="minorHAnsi" w:cstheme="minorBidi"/>
          <w:kern w:val="2"/>
          <w:sz w:val="24"/>
          <w:szCs w:val="24"/>
          <w:lang w:eastAsia="de-CH"/>
          <w14:ligatures w14:val="standardContextual"/>
        </w:rPr>
      </w:pPr>
      <w:hyperlink w:anchor="_Toc189574253" w:history="1">
        <w:r w:rsidRPr="00E1519D">
          <w:rPr>
            <w:rStyle w:val="Hyperlink"/>
          </w:rPr>
          <w:t>1.3.2</w:t>
        </w:r>
        <w:r>
          <w:rPr>
            <w:rFonts w:asciiTheme="minorHAnsi" w:eastAsiaTheme="minorEastAsia" w:hAnsiTheme="minorHAnsi" w:cstheme="minorBidi"/>
            <w:kern w:val="2"/>
            <w:sz w:val="24"/>
            <w:szCs w:val="24"/>
            <w:lang w:eastAsia="de-CH"/>
            <w14:ligatures w14:val="standardContextual"/>
          </w:rPr>
          <w:tab/>
        </w:r>
        <w:r w:rsidRPr="00E1519D">
          <w:rPr>
            <w:rStyle w:val="Hyperlink"/>
          </w:rPr>
          <w:t>Das Ergebnis</w:t>
        </w:r>
        <w:r>
          <w:rPr>
            <w:webHidden/>
          </w:rPr>
          <w:tab/>
        </w:r>
        <w:r>
          <w:rPr>
            <w:webHidden/>
          </w:rPr>
          <w:fldChar w:fldCharType="begin"/>
        </w:r>
        <w:r>
          <w:rPr>
            <w:webHidden/>
          </w:rPr>
          <w:instrText xml:space="preserve"> PAGEREF _Toc189574253 \h </w:instrText>
        </w:r>
        <w:r>
          <w:rPr>
            <w:webHidden/>
          </w:rPr>
        </w:r>
        <w:r>
          <w:rPr>
            <w:webHidden/>
          </w:rPr>
          <w:fldChar w:fldCharType="separate"/>
        </w:r>
        <w:r>
          <w:rPr>
            <w:webHidden/>
          </w:rPr>
          <w:t>3</w:t>
        </w:r>
        <w:r>
          <w:rPr>
            <w:webHidden/>
          </w:rPr>
          <w:fldChar w:fldCharType="end"/>
        </w:r>
      </w:hyperlink>
    </w:p>
    <w:p w14:paraId="7D8FB1DF" w14:textId="7C91E886" w:rsidR="0090395F" w:rsidRDefault="0090395F">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89574254" w:history="1">
        <w:r w:rsidRPr="00E1519D">
          <w:rPr>
            <w:rStyle w:val="Hyperlink"/>
          </w:rPr>
          <w:t>1.4</w:t>
        </w:r>
        <w:r>
          <w:rPr>
            <w:rFonts w:asciiTheme="minorHAnsi" w:eastAsiaTheme="minorEastAsia" w:hAnsiTheme="minorHAnsi" w:cstheme="minorBidi"/>
            <w:i w:val="0"/>
            <w:iCs w:val="0"/>
            <w:kern w:val="2"/>
            <w:sz w:val="24"/>
            <w:szCs w:val="24"/>
            <w:lang w:eastAsia="de-CH"/>
            <w14:ligatures w14:val="standardContextual"/>
          </w:rPr>
          <w:tab/>
        </w:r>
        <w:r w:rsidRPr="00E1519D">
          <w:rPr>
            <w:rStyle w:val="Hyperlink"/>
          </w:rPr>
          <w:t>Gestaltungsablauf</w:t>
        </w:r>
        <w:r>
          <w:rPr>
            <w:webHidden/>
          </w:rPr>
          <w:tab/>
        </w:r>
        <w:r>
          <w:rPr>
            <w:webHidden/>
          </w:rPr>
          <w:fldChar w:fldCharType="begin"/>
        </w:r>
        <w:r>
          <w:rPr>
            <w:webHidden/>
          </w:rPr>
          <w:instrText xml:space="preserve"> PAGEREF _Toc189574254 \h </w:instrText>
        </w:r>
        <w:r>
          <w:rPr>
            <w:webHidden/>
          </w:rPr>
        </w:r>
        <w:r>
          <w:rPr>
            <w:webHidden/>
          </w:rPr>
          <w:fldChar w:fldCharType="separate"/>
        </w:r>
        <w:r>
          <w:rPr>
            <w:webHidden/>
          </w:rPr>
          <w:t>4</w:t>
        </w:r>
        <w:r>
          <w:rPr>
            <w:webHidden/>
          </w:rPr>
          <w:fldChar w:fldCharType="end"/>
        </w:r>
      </w:hyperlink>
    </w:p>
    <w:p w14:paraId="0CA7C10F" w14:textId="27D24E78" w:rsidR="0090395F" w:rsidRDefault="0090395F">
      <w:pPr>
        <w:pStyle w:val="Verzeichnis3"/>
        <w:rPr>
          <w:rFonts w:asciiTheme="minorHAnsi" w:eastAsiaTheme="minorEastAsia" w:hAnsiTheme="minorHAnsi" w:cstheme="minorBidi"/>
          <w:kern w:val="2"/>
          <w:sz w:val="24"/>
          <w:szCs w:val="24"/>
          <w:lang w:eastAsia="de-CH"/>
          <w14:ligatures w14:val="standardContextual"/>
        </w:rPr>
      </w:pPr>
      <w:hyperlink w:anchor="_Toc189574255" w:history="1">
        <w:r w:rsidRPr="00E1519D">
          <w:rPr>
            <w:rStyle w:val="Hyperlink"/>
          </w:rPr>
          <w:t>1.4.1</w:t>
        </w:r>
        <w:r>
          <w:rPr>
            <w:rFonts w:asciiTheme="minorHAnsi" w:eastAsiaTheme="minorEastAsia" w:hAnsiTheme="minorHAnsi" w:cstheme="minorBidi"/>
            <w:kern w:val="2"/>
            <w:sz w:val="24"/>
            <w:szCs w:val="24"/>
            <w:lang w:eastAsia="de-CH"/>
            <w14:ligatures w14:val="standardContextual"/>
          </w:rPr>
          <w:tab/>
        </w:r>
        <w:r w:rsidRPr="00E1519D">
          <w:rPr>
            <w:rStyle w:val="Hyperlink"/>
          </w:rPr>
          <w:t>Informieren</w:t>
        </w:r>
        <w:r>
          <w:rPr>
            <w:webHidden/>
          </w:rPr>
          <w:tab/>
        </w:r>
        <w:r>
          <w:rPr>
            <w:webHidden/>
          </w:rPr>
          <w:fldChar w:fldCharType="begin"/>
        </w:r>
        <w:r>
          <w:rPr>
            <w:webHidden/>
          </w:rPr>
          <w:instrText xml:space="preserve"> PAGEREF _Toc189574255 \h </w:instrText>
        </w:r>
        <w:r>
          <w:rPr>
            <w:webHidden/>
          </w:rPr>
        </w:r>
        <w:r>
          <w:rPr>
            <w:webHidden/>
          </w:rPr>
          <w:fldChar w:fldCharType="separate"/>
        </w:r>
        <w:r>
          <w:rPr>
            <w:webHidden/>
          </w:rPr>
          <w:t>4</w:t>
        </w:r>
        <w:r>
          <w:rPr>
            <w:webHidden/>
          </w:rPr>
          <w:fldChar w:fldCharType="end"/>
        </w:r>
      </w:hyperlink>
    </w:p>
    <w:p w14:paraId="1AA61878" w14:textId="7726A372" w:rsidR="0090395F" w:rsidRDefault="0090395F">
      <w:pPr>
        <w:pStyle w:val="Verzeichnis3"/>
        <w:rPr>
          <w:rFonts w:asciiTheme="minorHAnsi" w:eastAsiaTheme="minorEastAsia" w:hAnsiTheme="minorHAnsi" w:cstheme="minorBidi"/>
          <w:kern w:val="2"/>
          <w:sz w:val="24"/>
          <w:szCs w:val="24"/>
          <w:lang w:eastAsia="de-CH"/>
          <w14:ligatures w14:val="standardContextual"/>
        </w:rPr>
      </w:pPr>
      <w:hyperlink w:anchor="_Toc189574256" w:history="1">
        <w:r w:rsidRPr="00E1519D">
          <w:rPr>
            <w:rStyle w:val="Hyperlink"/>
          </w:rPr>
          <w:t>1.4.2</w:t>
        </w:r>
        <w:r>
          <w:rPr>
            <w:rFonts w:asciiTheme="minorHAnsi" w:eastAsiaTheme="minorEastAsia" w:hAnsiTheme="minorHAnsi" w:cstheme="minorBidi"/>
            <w:kern w:val="2"/>
            <w:sz w:val="24"/>
            <w:szCs w:val="24"/>
            <w:lang w:eastAsia="de-CH"/>
            <w14:ligatures w14:val="standardContextual"/>
          </w:rPr>
          <w:tab/>
        </w:r>
        <w:r w:rsidRPr="00E1519D">
          <w:rPr>
            <w:rStyle w:val="Hyperlink"/>
          </w:rPr>
          <w:t>Planen</w:t>
        </w:r>
        <w:r>
          <w:rPr>
            <w:webHidden/>
          </w:rPr>
          <w:tab/>
        </w:r>
        <w:r>
          <w:rPr>
            <w:webHidden/>
          </w:rPr>
          <w:fldChar w:fldCharType="begin"/>
        </w:r>
        <w:r>
          <w:rPr>
            <w:webHidden/>
          </w:rPr>
          <w:instrText xml:space="preserve"> PAGEREF _Toc189574256 \h </w:instrText>
        </w:r>
        <w:r>
          <w:rPr>
            <w:webHidden/>
          </w:rPr>
        </w:r>
        <w:r>
          <w:rPr>
            <w:webHidden/>
          </w:rPr>
          <w:fldChar w:fldCharType="separate"/>
        </w:r>
        <w:r>
          <w:rPr>
            <w:webHidden/>
          </w:rPr>
          <w:t>4</w:t>
        </w:r>
        <w:r>
          <w:rPr>
            <w:webHidden/>
          </w:rPr>
          <w:fldChar w:fldCharType="end"/>
        </w:r>
      </w:hyperlink>
    </w:p>
    <w:p w14:paraId="71057A06" w14:textId="52728D0E" w:rsidR="0090395F" w:rsidRDefault="0090395F">
      <w:pPr>
        <w:pStyle w:val="Verzeichnis3"/>
        <w:rPr>
          <w:rFonts w:asciiTheme="minorHAnsi" w:eastAsiaTheme="minorEastAsia" w:hAnsiTheme="minorHAnsi" w:cstheme="minorBidi"/>
          <w:kern w:val="2"/>
          <w:sz w:val="24"/>
          <w:szCs w:val="24"/>
          <w:lang w:eastAsia="de-CH"/>
          <w14:ligatures w14:val="standardContextual"/>
        </w:rPr>
      </w:pPr>
      <w:hyperlink w:anchor="_Toc189574257" w:history="1">
        <w:r w:rsidRPr="00E1519D">
          <w:rPr>
            <w:rStyle w:val="Hyperlink"/>
          </w:rPr>
          <w:t>1.4.3</w:t>
        </w:r>
        <w:r>
          <w:rPr>
            <w:rFonts w:asciiTheme="minorHAnsi" w:eastAsiaTheme="minorEastAsia" w:hAnsiTheme="minorHAnsi" w:cstheme="minorBidi"/>
            <w:kern w:val="2"/>
            <w:sz w:val="24"/>
            <w:szCs w:val="24"/>
            <w:lang w:eastAsia="de-CH"/>
            <w14:ligatures w14:val="standardContextual"/>
          </w:rPr>
          <w:tab/>
        </w:r>
        <w:r w:rsidRPr="00E1519D">
          <w:rPr>
            <w:rStyle w:val="Hyperlink"/>
          </w:rPr>
          <w:t>Entscheiden</w:t>
        </w:r>
        <w:r>
          <w:rPr>
            <w:webHidden/>
          </w:rPr>
          <w:tab/>
        </w:r>
        <w:r>
          <w:rPr>
            <w:webHidden/>
          </w:rPr>
          <w:fldChar w:fldCharType="begin"/>
        </w:r>
        <w:r>
          <w:rPr>
            <w:webHidden/>
          </w:rPr>
          <w:instrText xml:space="preserve"> PAGEREF _Toc189574257 \h </w:instrText>
        </w:r>
        <w:r>
          <w:rPr>
            <w:webHidden/>
          </w:rPr>
        </w:r>
        <w:r>
          <w:rPr>
            <w:webHidden/>
          </w:rPr>
          <w:fldChar w:fldCharType="separate"/>
        </w:r>
        <w:r>
          <w:rPr>
            <w:webHidden/>
          </w:rPr>
          <w:t>4</w:t>
        </w:r>
        <w:r>
          <w:rPr>
            <w:webHidden/>
          </w:rPr>
          <w:fldChar w:fldCharType="end"/>
        </w:r>
      </w:hyperlink>
    </w:p>
    <w:p w14:paraId="7A272E7D" w14:textId="4B16009D" w:rsidR="0090395F" w:rsidRDefault="0090395F">
      <w:pPr>
        <w:pStyle w:val="Verzeichnis3"/>
        <w:rPr>
          <w:rFonts w:asciiTheme="minorHAnsi" w:eastAsiaTheme="minorEastAsia" w:hAnsiTheme="minorHAnsi" w:cstheme="minorBidi"/>
          <w:kern w:val="2"/>
          <w:sz w:val="24"/>
          <w:szCs w:val="24"/>
          <w:lang w:eastAsia="de-CH"/>
          <w14:ligatures w14:val="standardContextual"/>
        </w:rPr>
      </w:pPr>
      <w:hyperlink w:anchor="_Toc189574258" w:history="1">
        <w:r w:rsidRPr="00E1519D">
          <w:rPr>
            <w:rStyle w:val="Hyperlink"/>
          </w:rPr>
          <w:t>1.4.4</w:t>
        </w:r>
        <w:r>
          <w:rPr>
            <w:rFonts w:asciiTheme="minorHAnsi" w:eastAsiaTheme="minorEastAsia" w:hAnsiTheme="minorHAnsi" w:cstheme="minorBidi"/>
            <w:kern w:val="2"/>
            <w:sz w:val="24"/>
            <w:szCs w:val="24"/>
            <w:lang w:eastAsia="de-CH"/>
            <w14:ligatures w14:val="standardContextual"/>
          </w:rPr>
          <w:tab/>
        </w:r>
        <w:r w:rsidRPr="00E1519D">
          <w:rPr>
            <w:rStyle w:val="Hyperlink"/>
          </w:rPr>
          <w:t>Realisieren</w:t>
        </w:r>
        <w:r>
          <w:rPr>
            <w:webHidden/>
          </w:rPr>
          <w:tab/>
        </w:r>
        <w:r>
          <w:rPr>
            <w:webHidden/>
          </w:rPr>
          <w:fldChar w:fldCharType="begin"/>
        </w:r>
        <w:r>
          <w:rPr>
            <w:webHidden/>
          </w:rPr>
          <w:instrText xml:space="preserve"> PAGEREF _Toc189574258 \h </w:instrText>
        </w:r>
        <w:r>
          <w:rPr>
            <w:webHidden/>
          </w:rPr>
        </w:r>
        <w:r>
          <w:rPr>
            <w:webHidden/>
          </w:rPr>
          <w:fldChar w:fldCharType="separate"/>
        </w:r>
        <w:r>
          <w:rPr>
            <w:webHidden/>
          </w:rPr>
          <w:t>4</w:t>
        </w:r>
        <w:r>
          <w:rPr>
            <w:webHidden/>
          </w:rPr>
          <w:fldChar w:fldCharType="end"/>
        </w:r>
      </w:hyperlink>
    </w:p>
    <w:p w14:paraId="4C2F6A6B" w14:textId="7699D3FC" w:rsidR="0090395F" w:rsidRDefault="0090395F">
      <w:pPr>
        <w:pStyle w:val="Verzeichnis3"/>
        <w:rPr>
          <w:rFonts w:asciiTheme="minorHAnsi" w:eastAsiaTheme="minorEastAsia" w:hAnsiTheme="minorHAnsi" w:cstheme="minorBidi"/>
          <w:kern w:val="2"/>
          <w:sz w:val="24"/>
          <w:szCs w:val="24"/>
          <w:lang w:eastAsia="de-CH"/>
          <w14:ligatures w14:val="standardContextual"/>
        </w:rPr>
      </w:pPr>
      <w:hyperlink w:anchor="_Toc189574259" w:history="1">
        <w:r w:rsidRPr="00E1519D">
          <w:rPr>
            <w:rStyle w:val="Hyperlink"/>
          </w:rPr>
          <w:t>1.4.5</w:t>
        </w:r>
        <w:r>
          <w:rPr>
            <w:rFonts w:asciiTheme="minorHAnsi" w:eastAsiaTheme="minorEastAsia" w:hAnsiTheme="minorHAnsi" w:cstheme="minorBidi"/>
            <w:kern w:val="2"/>
            <w:sz w:val="24"/>
            <w:szCs w:val="24"/>
            <w:lang w:eastAsia="de-CH"/>
            <w14:ligatures w14:val="standardContextual"/>
          </w:rPr>
          <w:tab/>
        </w:r>
        <w:r w:rsidRPr="00E1519D">
          <w:rPr>
            <w:rStyle w:val="Hyperlink"/>
          </w:rPr>
          <w:t>Kontrollieren</w:t>
        </w:r>
        <w:r>
          <w:rPr>
            <w:webHidden/>
          </w:rPr>
          <w:tab/>
        </w:r>
        <w:r>
          <w:rPr>
            <w:webHidden/>
          </w:rPr>
          <w:fldChar w:fldCharType="begin"/>
        </w:r>
        <w:r>
          <w:rPr>
            <w:webHidden/>
          </w:rPr>
          <w:instrText xml:space="preserve"> PAGEREF _Toc189574259 \h </w:instrText>
        </w:r>
        <w:r>
          <w:rPr>
            <w:webHidden/>
          </w:rPr>
        </w:r>
        <w:r>
          <w:rPr>
            <w:webHidden/>
          </w:rPr>
          <w:fldChar w:fldCharType="separate"/>
        </w:r>
        <w:r>
          <w:rPr>
            <w:webHidden/>
          </w:rPr>
          <w:t>4</w:t>
        </w:r>
        <w:r>
          <w:rPr>
            <w:webHidden/>
          </w:rPr>
          <w:fldChar w:fldCharType="end"/>
        </w:r>
      </w:hyperlink>
    </w:p>
    <w:p w14:paraId="52127232" w14:textId="50844C9E" w:rsidR="0090395F" w:rsidRDefault="0090395F">
      <w:pPr>
        <w:pStyle w:val="Verzeichnis3"/>
        <w:rPr>
          <w:rFonts w:asciiTheme="minorHAnsi" w:eastAsiaTheme="minorEastAsia" w:hAnsiTheme="minorHAnsi" w:cstheme="minorBidi"/>
          <w:kern w:val="2"/>
          <w:sz w:val="24"/>
          <w:szCs w:val="24"/>
          <w:lang w:eastAsia="de-CH"/>
          <w14:ligatures w14:val="standardContextual"/>
        </w:rPr>
      </w:pPr>
      <w:hyperlink w:anchor="_Toc189574260" w:history="1">
        <w:r w:rsidRPr="00E1519D">
          <w:rPr>
            <w:rStyle w:val="Hyperlink"/>
          </w:rPr>
          <w:t>1.4.6</w:t>
        </w:r>
        <w:r>
          <w:rPr>
            <w:rFonts w:asciiTheme="minorHAnsi" w:eastAsiaTheme="minorEastAsia" w:hAnsiTheme="minorHAnsi" w:cstheme="minorBidi"/>
            <w:kern w:val="2"/>
            <w:sz w:val="24"/>
            <w:szCs w:val="24"/>
            <w:lang w:eastAsia="de-CH"/>
            <w14:ligatures w14:val="standardContextual"/>
          </w:rPr>
          <w:tab/>
        </w:r>
        <w:r w:rsidRPr="00E1519D">
          <w:rPr>
            <w:rStyle w:val="Hyperlink"/>
          </w:rPr>
          <w:t>Auswerten</w:t>
        </w:r>
        <w:r>
          <w:rPr>
            <w:webHidden/>
          </w:rPr>
          <w:tab/>
        </w:r>
        <w:r>
          <w:rPr>
            <w:webHidden/>
          </w:rPr>
          <w:fldChar w:fldCharType="begin"/>
        </w:r>
        <w:r>
          <w:rPr>
            <w:webHidden/>
          </w:rPr>
          <w:instrText xml:space="preserve"> PAGEREF _Toc189574260 \h </w:instrText>
        </w:r>
        <w:r>
          <w:rPr>
            <w:webHidden/>
          </w:rPr>
        </w:r>
        <w:r>
          <w:rPr>
            <w:webHidden/>
          </w:rPr>
          <w:fldChar w:fldCharType="separate"/>
        </w:r>
        <w:r>
          <w:rPr>
            <w:webHidden/>
          </w:rPr>
          <w:t>4</w:t>
        </w:r>
        <w:r>
          <w:rPr>
            <w:webHidden/>
          </w:rPr>
          <w:fldChar w:fldCharType="end"/>
        </w:r>
      </w:hyperlink>
    </w:p>
    <w:p w14:paraId="28B3D483" w14:textId="18E4B761" w:rsidR="0090395F" w:rsidRDefault="0090395F">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89574261" w:history="1">
        <w:r w:rsidRPr="00E1519D">
          <w:rPr>
            <w:rStyle w:val="Hyperlink"/>
          </w:rPr>
          <w:t>1.5</w:t>
        </w:r>
        <w:r>
          <w:rPr>
            <w:rFonts w:asciiTheme="minorHAnsi" w:eastAsiaTheme="minorEastAsia" w:hAnsiTheme="minorHAnsi" w:cstheme="minorBidi"/>
            <w:i w:val="0"/>
            <w:iCs w:val="0"/>
            <w:kern w:val="2"/>
            <w:sz w:val="24"/>
            <w:szCs w:val="24"/>
            <w:lang w:eastAsia="de-CH"/>
            <w14:ligatures w14:val="standardContextual"/>
          </w:rPr>
          <w:tab/>
        </w:r>
        <w:r w:rsidRPr="00E1519D">
          <w:rPr>
            <w:rStyle w:val="Hyperlink"/>
          </w:rPr>
          <w:t>Aufwand</w:t>
        </w:r>
        <w:r>
          <w:rPr>
            <w:webHidden/>
          </w:rPr>
          <w:tab/>
        </w:r>
        <w:r>
          <w:rPr>
            <w:webHidden/>
          </w:rPr>
          <w:fldChar w:fldCharType="begin"/>
        </w:r>
        <w:r>
          <w:rPr>
            <w:webHidden/>
          </w:rPr>
          <w:instrText xml:space="preserve"> PAGEREF _Toc189574261 \h </w:instrText>
        </w:r>
        <w:r>
          <w:rPr>
            <w:webHidden/>
          </w:rPr>
        </w:r>
        <w:r>
          <w:rPr>
            <w:webHidden/>
          </w:rPr>
          <w:fldChar w:fldCharType="separate"/>
        </w:r>
        <w:r>
          <w:rPr>
            <w:webHidden/>
          </w:rPr>
          <w:t>4</w:t>
        </w:r>
        <w:r>
          <w:rPr>
            <w:webHidden/>
          </w:rPr>
          <w:fldChar w:fldCharType="end"/>
        </w:r>
      </w:hyperlink>
    </w:p>
    <w:p w14:paraId="15EC7218" w14:textId="37832C5F" w:rsidR="0090395F" w:rsidRDefault="0090395F">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89574262" w:history="1">
        <w:r w:rsidRPr="00E1519D">
          <w:rPr>
            <w:rStyle w:val="Hyperlink"/>
          </w:rPr>
          <w:t>1.6</w:t>
        </w:r>
        <w:r>
          <w:rPr>
            <w:rFonts w:asciiTheme="minorHAnsi" w:eastAsiaTheme="minorEastAsia" w:hAnsiTheme="minorHAnsi" w:cstheme="minorBidi"/>
            <w:i w:val="0"/>
            <w:iCs w:val="0"/>
            <w:kern w:val="2"/>
            <w:sz w:val="24"/>
            <w:szCs w:val="24"/>
            <w:lang w:eastAsia="de-CH"/>
            <w14:ligatures w14:val="standardContextual"/>
          </w:rPr>
          <w:tab/>
        </w:r>
        <w:r w:rsidRPr="00E1519D">
          <w:rPr>
            <w:rStyle w:val="Hyperlink"/>
          </w:rPr>
          <w:t>Begründung der Aktivität</w:t>
        </w:r>
        <w:r>
          <w:rPr>
            <w:webHidden/>
          </w:rPr>
          <w:tab/>
        </w:r>
        <w:r>
          <w:rPr>
            <w:webHidden/>
          </w:rPr>
          <w:fldChar w:fldCharType="begin"/>
        </w:r>
        <w:r>
          <w:rPr>
            <w:webHidden/>
          </w:rPr>
          <w:instrText xml:space="preserve"> PAGEREF _Toc189574262 \h </w:instrText>
        </w:r>
        <w:r>
          <w:rPr>
            <w:webHidden/>
          </w:rPr>
        </w:r>
        <w:r>
          <w:rPr>
            <w:webHidden/>
          </w:rPr>
          <w:fldChar w:fldCharType="separate"/>
        </w:r>
        <w:r>
          <w:rPr>
            <w:webHidden/>
          </w:rPr>
          <w:t>4</w:t>
        </w:r>
        <w:r>
          <w:rPr>
            <w:webHidden/>
          </w:rPr>
          <w:fldChar w:fldCharType="end"/>
        </w:r>
      </w:hyperlink>
    </w:p>
    <w:p w14:paraId="2AE1C7A8" w14:textId="1DD51172" w:rsidR="0090395F" w:rsidRDefault="0090395F">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89574263" w:history="1">
        <w:r w:rsidRPr="00E1519D">
          <w:rPr>
            <w:rStyle w:val="Hyperlink"/>
          </w:rPr>
          <w:t>1.7</w:t>
        </w:r>
        <w:r>
          <w:rPr>
            <w:rFonts w:asciiTheme="minorHAnsi" w:eastAsiaTheme="minorEastAsia" w:hAnsiTheme="minorHAnsi" w:cstheme="minorBidi"/>
            <w:i w:val="0"/>
            <w:iCs w:val="0"/>
            <w:kern w:val="2"/>
            <w:sz w:val="24"/>
            <w:szCs w:val="24"/>
            <w:lang w:eastAsia="de-CH"/>
            <w14:ligatures w14:val="standardContextual"/>
          </w:rPr>
          <w:tab/>
        </w:r>
        <w:r w:rsidRPr="00E1519D">
          <w:rPr>
            <w:rStyle w:val="Hyperlink"/>
          </w:rPr>
          <w:t>Antragssteller</w:t>
        </w:r>
        <w:r>
          <w:rPr>
            <w:webHidden/>
          </w:rPr>
          <w:tab/>
        </w:r>
        <w:r>
          <w:rPr>
            <w:webHidden/>
          </w:rPr>
          <w:fldChar w:fldCharType="begin"/>
        </w:r>
        <w:r>
          <w:rPr>
            <w:webHidden/>
          </w:rPr>
          <w:instrText xml:space="preserve"> PAGEREF _Toc189574263 \h </w:instrText>
        </w:r>
        <w:r>
          <w:rPr>
            <w:webHidden/>
          </w:rPr>
        </w:r>
        <w:r>
          <w:rPr>
            <w:webHidden/>
          </w:rPr>
          <w:fldChar w:fldCharType="separate"/>
        </w:r>
        <w:r>
          <w:rPr>
            <w:webHidden/>
          </w:rPr>
          <w:t>4</w:t>
        </w:r>
        <w:r>
          <w:rPr>
            <w:webHidden/>
          </w:rPr>
          <w:fldChar w:fldCharType="end"/>
        </w:r>
      </w:hyperlink>
    </w:p>
    <w:p w14:paraId="3187B67A" w14:textId="32B52FB4" w:rsidR="00A803CD" w:rsidRPr="00BE0F10" w:rsidRDefault="009A2BD5" w:rsidP="00A803CD">
      <w:r w:rsidRPr="00BE0F10">
        <w:rPr>
          <w:b/>
        </w:rPr>
        <w:fldChar w:fldCharType="end"/>
      </w:r>
    </w:p>
    <w:bookmarkStart w:id="0" w:name="_Toc189574248"/>
    <w:p w14:paraId="3E7023C3" w14:textId="6508CD6E" w:rsidR="002C1FDE" w:rsidRPr="00BE0F10" w:rsidRDefault="002C1FDE" w:rsidP="008E314C">
      <w:pPr>
        <w:pStyle w:val="berschrift1"/>
      </w:pPr>
      <w:r w:rsidRPr="00BE0F10">
        <w:rPr>
          <w:rFonts w:eastAsia="Arial"/>
          <w:noProof/>
          <w:szCs w:val="20"/>
        </w:rPr>
        <w:lastRenderedPageBreak/>
        <mc:AlternateContent>
          <mc:Choice Requires="wps">
            <w:drawing>
              <wp:anchor distT="0" distB="0" distL="114300" distR="114300" simplePos="0" relativeHeight="251737088" behindDoc="0" locked="0" layoutInCell="1" allowOverlap="1" wp14:anchorId="16E184FC" wp14:editId="64B7701E">
                <wp:simplePos x="0" y="0"/>
                <wp:positionH relativeFrom="column">
                  <wp:posOffset>-4812030</wp:posOffset>
                </wp:positionH>
                <wp:positionV relativeFrom="paragraph">
                  <wp:posOffset>692150</wp:posOffset>
                </wp:positionV>
                <wp:extent cx="1796995" cy="1240403"/>
                <wp:effectExtent l="0" t="0" r="0" b="0"/>
                <wp:wrapNone/>
                <wp:docPr id="1" name="Rechteck 1"/>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CD9EF" id="Rechteck 1" o:spid="_x0000_s1026" style="position:absolute;margin-left:-378.9pt;margin-top:54.5pt;width:141.5pt;height:97.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sidRPr="00BE0F10">
        <w:rPr>
          <w:noProof/>
          <w:szCs w:val="20"/>
        </w:rPr>
        <mc:AlternateContent>
          <mc:Choice Requires="wps">
            <w:drawing>
              <wp:anchor distT="0" distB="0" distL="114300" distR="114300" simplePos="0" relativeHeight="251736064" behindDoc="0" locked="0" layoutInCell="1" allowOverlap="1" wp14:anchorId="6C55198E" wp14:editId="17C25F43">
                <wp:simplePos x="0" y="0"/>
                <wp:positionH relativeFrom="column">
                  <wp:posOffset>-4964430</wp:posOffset>
                </wp:positionH>
                <wp:positionV relativeFrom="paragraph">
                  <wp:posOffset>539750</wp:posOffset>
                </wp:positionV>
                <wp:extent cx="1796995" cy="1240403"/>
                <wp:effectExtent l="0" t="0" r="13335" b="17145"/>
                <wp:wrapNone/>
                <wp:docPr id="2" name="Rechteck 2"/>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68B33" id="Rechteck 2" o:spid="_x0000_s1026" style="position:absolute;margin-left:-390.9pt;margin-top:42.5pt;width:141.5pt;height:97.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sidRPr="00BE0F10">
        <w:rPr>
          <w:noProof/>
          <w:szCs w:val="20"/>
        </w:rPr>
        <mc:AlternateContent>
          <mc:Choice Requires="wps">
            <w:drawing>
              <wp:anchor distT="0" distB="0" distL="114300" distR="114300" simplePos="0" relativeHeight="251735040" behindDoc="0" locked="0" layoutInCell="1" allowOverlap="1" wp14:anchorId="16CD5ECA" wp14:editId="5FBA2FDE">
                <wp:simplePos x="0" y="0"/>
                <wp:positionH relativeFrom="column">
                  <wp:posOffset>-5116830</wp:posOffset>
                </wp:positionH>
                <wp:positionV relativeFrom="paragraph">
                  <wp:posOffset>387350</wp:posOffset>
                </wp:positionV>
                <wp:extent cx="1796995" cy="1240403"/>
                <wp:effectExtent l="0" t="0" r="13335" b="17145"/>
                <wp:wrapNone/>
                <wp:docPr id="4" name="Rechteck 4"/>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AAFAE" id="Rechteck 4" o:spid="_x0000_s1026" style="position:absolute;margin-left:-402.9pt;margin-top:30.5pt;width:141.5pt;height:97.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r w:rsidR="005200B8" w:rsidRPr="00BE0F10">
        <w:t>Projektantrag</w:t>
      </w:r>
      <w:r w:rsidR="0076285E" w:rsidRPr="00BE0F10">
        <w:t xml:space="preserve"> </w:t>
      </w:r>
      <w:r w:rsidR="00877771">
        <w:t>Carsdex</w:t>
      </w:r>
      <w:bookmarkEnd w:id="0"/>
    </w:p>
    <w:p w14:paraId="22BC08F6" w14:textId="0CBDC949" w:rsidR="004301B6" w:rsidRDefault="0076285E" w:rsidP="00B72DAC">
      <w:pPr>
        <w:pStyle w:val="berschrift2"/>
      </w:pPr>
      <w:bookmarkStart w:id="1" w:name="_Toc189574249"/>
      <w:r w:rsidRPr="00BE0F10">
        <w:t>Ausgangslage</w:t>
      </w:r>
      <w:bookmarkEnd w:id="1"/>
    </w:p>
    <w:p w14:paraId="3AA2C692" w14:textId="59E62C65" w:rsidR="00BB2C98" w:rsidRPr="00BB2C98" w:rsidRDefault="006012DD" w:rsidP="00BB2C98">
      <w:r w:rsidRPr="006012DD">
        <w:t>Ich fotografiere als Hobby gerne teure und schöne Autos. Diese Bilder habe ich alle auf meinem USB-Stick gespeichert. Da ich schon mehrmals lange nach Bildern gesucht habe, um herauszufinden, ob ich ein gewisses Auto schon mal fotografiert habe oder nicht, und das immer wieder Zeit in Anspruch nimmt, habe ich mir gedacht, ob es nicht gut wäre, eine Webseite zu entwickeln, auf der alle meine Bilder von Autos in Kategorien eingeteilt werden und wo ich die Bilder auch mit dem Namen des Autos, dem Datum und dem Ort der Aufnahme beschriften kann. Somit kann ich die Bilder schneller finden, und alles ist schön geordnet und kategorisiert.</w:t>
      </w:r>
    </w:p>
    <w:p w14:paraId="6065CFB1" w14:textId="424FA15B" w:rsidR="00B973D7" w:rsidRDefault="00277A35" w:rsidP="00123123">
      <w:pPr>
        <w:pStyle w:val="berschrift2"/>
      </w:pPr>
      <w:bookmarkStart w:id="2" w:name="_Toc189574250"/>
      <w:r w:rsidRPr="00BE0F10">
        <w:t>Gestaltungsbereich</w:t>
      </w:r>
      <w:bookmarkEnd w:id="2"/>
    </w:p>
    <w:p w14:paraId="1F88B7A6" w14:textId="2A82CD2F" w:rsidR="00FE4683" w:rsidRPr="00FE4683" w:rsidRDefault="00FE4683" w:rsidP="00FE4683">
      <w:r>
        <w:t xml:space="preserve">Um dieses Projekt zu realisieren, werde ich </w:t>
      </w:r>
      <w:r w:rsidR="00B3307D">
        <w:t>Blazor</w:t>
      </w:r>
      <w:r>
        <w:t xml:space="preserve"> benutzen</w:t>
      </w:r>
      <w:r w:rsidR="00CA259C">
        <w:t>,</w:t>
      </w:r>
      <w:r>
        <w:t xml:space="preserve"> um die Webseite zu entwickeln. Für das Design werde ich ein Mockup gestalten</w:t>
      </w:r>
      <w:r w:rsidR="0088660B">
        <w:t>,</w:t>
      </w:r>
      <w:r>
        <w:t xml:space="preserve"> um mich beim </w:t>
      </w:r>
      <w:r w:rsidR="0088660B">
        <w:t>Programmieren</w:t>
      </w:r>
      <w:r>
        <w:t xml:space="preserve"> daran</w:t>
      </w:r>
      <w:r w:rsidR="0088660B">
        <w:t xml:space="preserve"> zu</w:t>
      </w:r>
      <w:r>
        <w:t xml:space="preserve"> orientieren</w:t>
      </w:r>
      <w:r w:rsidR="0088660B">
        <w:t>.</w:t>
      </w:r>
      <w:r>
        <w:t xml:space="preserve"> </w:t>
      </w:r>
      <w:r w:rsidR="00E870DF">
        <w:t>Die Bilder die ich verwenden werden wurden von mir selber gemacht.</w:t>
      </w:r>
    </w:p>
    <w:p w14:paraId="27E66A9F" w14:textId="2C0AED38" w:rsidR="004F5218" w:rsidRPr="00BE0F10" w:rsidRDefault="004F5218" w:rsidP="004F5218">
      <w:pPr>
        <w:pStyle w:val="berschrift2"/>
      </w:pPr>
      <w:bookmarkStart w:id="3" w:name="_Toc189574251"/>
      <w:r w:rsidRPr="00BE0F10">
        <w:t>Ziele &amp; Ergebnisse</w:t>
      </w:r>
      <w:bookmarkEnd w:id="3"/>
    </w:p>
    <w:p w14:paraId="0FCEEBCB" w14:textId="48206614" w:rsidR="004F5218" w:rsidRDefault="00B7646A" w:rsidP="004F5218">
      <w:pPr>
        <w:pStyle w:val="berschrift3"/>
      </w:pPr>
      <w:bookmarkStart w:id="4" w:name="_Toc189574252"/>
      <w:r>
        <w:t>Mein</w:t>
      </w:r>
      <w:r w:rsidR="004F5218" w:rsidRPr="00BE0F10">
        <w:t xml:space="preserve"> Ziel</w:t>
      </w:r>
      <w:bookmarkEnd w:id="4"/>
    </w:p>
    <w:p w14:paraId="7196F1C1" w14:textId="787F6B2F" w:rsidR="000277E4" w:rsidRPr="000277E4" w:rsidRDefault="000277E4" w:rsidP="000277E4">
      <w:r w:rsidRPr="000277E4">
        <w:t>Mein Ziel ist es, eine Webseite zu entwickeln, auf der ich alle meine Bilder von Autos mit Name, Datum und Ort der Aufnahme posten kann. Diese werden au</w:t>
      </w:r>
      <w:r>
        <w:t>ss</w:t>
      </w:r>
      <w:r w:rsidRPr="000277E4">
        <w:t>erdem richtig kategorisiert</w:t>
      </w:r>
      <w:r w:rsidR="00D30583">
        <w:t>,</w:t>
      </w:r>
      <w:r w:rsidRPr="000277E4">
        <w:t xml:space="preserve"> </w:t>
      </w:r>
      <w:r w:rsidR="00D30583" w:rsidRPr="000277E4">
        <w:t>das</w:t>
      </w:r>
      <w:r w:rsidRPr="000277E4">
        <w:t xml:space="preserve"> hei</w:t>
      </w:r>
      <w:r>
        <w:t>ss</w:t>
      </w:r>
      <w:r w:rsidRPr="000277E4">
        <w:t>t, Porsches kommen in eine eigene Kategorie, in der sie angezeigt werden, und werden wiederum nach ihrem Modell unterteilt. Eine weitere Funktion, die ich in Betracht ziehen würde, ist das andere Personen meine Posts liken können.</w:t>
      </w:r>
      <w:r w:rsidR="000A60E0">
        <w:t xml:space="preserve"> </w:t>
      </w:r>
    </w:p>
    <w:p w14:paraId="410B078C" w14:textId="07590496" w:rsidR="0027364F" w:rsidRDefault="00960EF6" w:rsidP="00123123">
      <w:pPr>
        <w:pStyle w:val="berschrift3"/>
      </w:pPr>
      <w:bookmarkStart w:id="5" w:name="_Toc189574253"/>
      <w:r w:rsidRPr="00BE0F10">
        <w:t>Das Ergebnis</w:t>
      </w:r>
      <w:bookmarkEnd w:id="5"/>
    </w:p>
    <w:p w14:paraId="2B51F772" w14:textId="2D83D8E8" w:rsidR="00FE4683" w:rsidRDefault="00FE4683" w:rsidP="00305600">
      <w:r>
        <w:t xml:space="preserve">Das Endprodukt soll eine funktionierende Webseite </w:t>
      </w:r>
      <w:r w:rsidR="002F2A83">
        <w:t>sein,</w:t>
      </w:r>
      <w:r>
        <w:t xml:space="preserve"> </w:t>
      </w:r>
      <w:r w:rsidR="0065335D">
        <w:t>auf der ich meine Bilder ich mache posten kann und diese werden wiederum richtig ein Kategorie</w:t>
      </w:r>
      <w:r w:rsidR="000A60E0">
        <w:t>.</w:t>
      </w:r>
      <w:r w:rsidR="00B97333">
        <w:t xml:space="preserve"> Somit kann ich meine Bilder schneller finden, wen ich welche suche.</w:t>
      </w:r>
    </w:p>
    <w:p w14:paraId="4E63E9F5" w14:textId="77777777" w:rsidR="00F726DD" w:rsidRDefault="00F726DD" w:rsidP="00305600"/>
    <w:p w14:paraId="00F68F43" w14:textId="77777777" w:rsidR="00F726DD" w:rsidRDefault="00F726DD" w:rsidP="00305600"/>
    <w:p w14:paraId="532160F5" w14:textId="77777777" w:rsidR="00F726DD" w:rsidRDefault="00F726DD" w:rsidP="00305600"/>
    <w:p w14:paraId="18466C78" w14:textId="77777777" w:rsidR="00F726DD" w:rsidRDefault="00F726DD" w:rsidP="00305600"/>
    <w:p w14:paraId="4165B8B0" w14:textId="77777777" w:rsidR="00F726DD" w:rsidRDefault="00F726DD" w:rsidP="00305600"/>
    <w:p w14:paraId="7EE5B057" w14:textId="77777777" w:rsidR="00F726DD" w:rsidRDefault="00F726DD" w:rsidP="00305600"/>
    <w:p w14:paraId="30FAB087" w14:textId="77777777" w:rsidR="00F726DD" w:rsidRDefault="00F726DD" w:rsidP="00305600"/>
    <w:p w14:paraId="1304F32C" w14:textId="77777777" w:rsidR="00F726DD" w:rsidRDefault="00F726DD" w:rsidP="00305600"/>
    <w:p w14:paraId="51450307" w14:textId="77777777" w:rsidR="00F726DD" w:rsidRDefault="00F726DD" w:rsidP="00305600"/>
    <w:p w14:paraId="796A54EE" w14:textId="77777777" w:rsidR="00F726DD" w:rsidRDefault="00F726DD" w:rsidP="00305600"/>
    <w:p w14:paraId="3A0405F5" w14:textId="77777777" w:rsidR="00F726DD" w:rsidRDefault="00F726DD" w:rsidP="00305600"/>
    <w:p w14:paraId="1814B1DA" w14:textId="77777777" w:rsidR="00F726DD" w:rsidRDefault="00F726DD" w:rsidP="00305600"/>
    <w:p w14:paraId="117A411C" w14:textId="77777777" w:rsidR="00F726DD" w:rsidRPr="00FE4683" w:rsidRDefault="00F726DD" w:rsidP="00305600"/>
    <w:p w14:paraId="2F83DD35" w14:textId="1FCDECAB" w:rsidR="000D3FA5" w:rsidRDefault="00C12B20" w:rsidP="00C12B20">
      <w:pPr>
        <w:pStyle w:val="berschrift2"/>
      </w:pPr>
      <w:bookmarkStart w:id="6" w:name="_Toc189574254"/>
      <w:r w:rsidRPr="00BE0F10">
        <w:lastRenderedPageBreak/>
        <w:t>Gestaltungsablauf</w:t>
      </w:r>
      <w:bookmarkEnd w:id="6"/>
    </w:p>
    <w:p w14:paraId="41F5FF2F" w14:textId="29895513" w:rsidR="007D352D" w:rsidRPr="007D352D" w:rsidRDefault="007D352D" w:rsidP="007D352D">
      <w:r>
        <w:t>Ich werde</w:t>
      </w:r>
      <w:r w:rsidR="00164CA7">
        <w:t xml:space="preserve"> bei</w:t>
      </w:r>
      <w:r>
        <w:t xml:space="preserve"> mein</w:t>
      </w:r>
      <w:r w:rsidR="00164CA7">
        <w:t>em</w:t>
      </w:r>
      <w:r>
        <w:t xml:space="preserve"> Projekt </w:t>
      </w:r>
      <w:r w:rsidR="00164CA7">
        <w:t xml:space="preserve">das </w:t>
      </w:r>
      <w:r>
        <w:t>IPERKA</w:t>
      </w:r>
      <w:r w:rsidR="00164CA7">
        <w:t>-Prinzip (Informieren, Planen, Entscheiden, Realisieren, Kontrollieren und Auswerten) anwenden.</w:t>
      </w:r>
    </w:p>
    <w:p w14:paraId="0B526246" w14:textId="3927AC56" w:rsidR="007D352D" w:rsidRDefault="008F3997" w:rsidP="007D352D">
      <w:pPr>
        <w:pStyle w:val="berschrift3"/>
      </w:pPr>
      <w:bookmarkStart w:id="7" w:name="_Toc189574255"/>
      <w:r w:rsidRPr="00BE0F10">
        <w:t>Informieren</w:t>
      </w:r>
      <w:bookmarkEnd w:id="7"/>
    </w:p>
    <w:p w14:paraId="478E4DB0" w14:textId="5A40BB33" w:rsidR="00244964" w:rsidRPr="00244964" w:rsidRDefault="00244964" w:rsidP="00244964">
      <w:r>
        <w:t xml:space="preserve">Zuerst werde ich Informationen zu </w:t>
      </w:r>
      <w:r w:rsidR="00B3307D">
        <w:t>Blazor</w:t>
      </w:r>
      <w:r>
        <w:t xml:space="preserve"> sammeln, indem ich mir gewisse </w:t>
      </w:r>
      <w:r w:rsidR="00B3307D">
        <w:t>BlazorT</w:t>
      </w:r>
      <w:r>
        <w:t>rain</w:t>
      </w:r>
      <w:r w:rsidR="003A794D">
        <w:t>-</w:t>
      </w:r>
      <w:r>
        <w:t>Videos anschaue</w:t>
      </w:r>
      <w:r w:rsidR="00E1258C">
        <w:t xml:space="preserve"> </w:t>
      </w:r>
      <w:r>
        <w:t xml:space="preserve"> und mich im Internet allgemein informiere</w:t>
      </w:r>
      <w:r w:rsidR="00CC5346">
        <w:t>.</w:t>
      </w:r>
      <w:r w:rsidR="00E138CE">
        <w:t xml:space="preserve"> Ich werde mich auch über den Datenschutz informieren ob ich die Bilder ins Internet stellen darf.</w:t>
      </w:r>
    </w:p>
    <w:p w14:paraId="2745B06D" w14:textId="108CFD02" w:rsidR="008F3997" w:rsidRDefault="008F3997" w:rsidP="00D0211A">
      <w:pPr>
        <w:pStyle w:val="berschrift3"/>
      </w:pPr>
      <w:bookmarkStart w:id="8" w:name="_Toc189574256"/>
      <w:r w:rsidRPr="00D0211A">
        <w:t>Planen</w:t>
      </w:r>
      <w:bookmarkEnd w:id="8"/>
    </w:p>
    <w:p w14:paraId="0F33DEA0" w14:textId="02645565" w:rsidR="007D28B1" w:rsidRPr="007D28B1" w:rsidRDefault="007D28B1" w:rsidP="007D28B1">
      <w:r>
        <w:t xml:space="preserve">Ich werde </w:t>
      </w:r>
      <w:r w:rsidR="006A0540">
        <w:t>p</w:t>
      </w:r>
      <w:r>
        <w:t>lanen</w:t>
      </w:r>
      <w:r w:rsidR="00D42690">
        <w:t>,</w:t>
      </w:r>
      <w:r>
        <w:t xml:space="preserve"> wie das</w:t>
      </w:r>
      <w:r w:rsidR="00D05AAB">
        <w:t xml:space="preserve"> Programm aufgebaut sein soll und wie alle Funktionen aussehen. Ausserdem werde ich planen, wie das</w:t>
      </w:r>
      <w:r>
        <w:t xml:space="preserve"> Design aussehen wird, </w:t>
      </w:r>
      <w:r w:rsidR="00D42690">
        <w:t>und dafür Mockups erstellen.</w:t>
      </w:r>
      <w:r w:rsidR="00D05AAB">
        <w:t xml:space="preserve"> </w:t>
      </w:r>
    </w:p>
    <w:p w14:paraId="4BDB2C6F" w14:textId="06A81226" w:rsidR="003D0AE9" w:rsidRDefault="003D0AE9" w:rsidP="00D0211A">
      <w:pPr>
        <w:pStyle w:val="berschrift3"/>
      </w:pPr>
      <w:bookmarkStart w:id="9" w:name="_Toc189574257"/>
      <w:r w:rsidRPr="00BE0F10">
        <w:t>Entscheiden</w:t>
      </w:r>
      <w:bookmarkEnd w:id="9"/>
    </w:p>
    <w:p w14:paraId="21BC8A28" w14:textId="5BC27D2E" w:rsidR="0069149F" w:rsidRPr="0069149F" w:rsidRDefault="0069149F" w:rsidP="0069149F">
      <w:r>
        <w:t xml:space="preserve">Ich werde mich am Schluss </w:t>
      </w:r>
      <w:r w:rsidR="000812C5">
        <w:t xml:space="preserve">für ein </w:t>
      </w:r>
      <w:r w:rsidR="00FA1852">
        <w:t>Design</w:t>
      </w:r>
      <w:r>
        <w:t xml:space="preserve"> </w:t>
      </w:r>
      <w:r w:rsidR="000812C5">
        <w:t xml:space="preserve">entscheiden, das </w:t>
      </w:r>
      <w:r>
        <w:t>ich realisieren</w:t>
      </w:r>
      <w:r w:rsidR="00293B5C">
        <w:t xml:space="preserve"> möchte</w:t>
      </w:r>
      <w:r>
        <w:t>.</w:t>
      </w:r>
    </w:p>
    <w:p w14:paraId="1F890594" w14:textId="296D82CD" w:rsidR="008F3997" w:rsidRDefault="008F3997" w:rsidP="00D0211A">
      <w:pPr>
        <w:pStyle w:val="berschrift3"/>
      </w:pPr>
      <w:bookmarkStart w:id="10" w:name="_Toc189574258"/>
      <w:r w:rsidRPr="00BE0F10">
        <w:t>Realisieren</w:t>
      </w:r>
      <w:bookmarkEnd w:id="10"/>
    </w:p>
    <w:p w14:paraId="37A64C85" w14:textId="70F92E5C" w:rsidR="00A43275" w:rsidRPr="00A43275" w:rsidRDefault="00A43275" w:rsidP="00A43275">
      <w:r>
        <w:t>Ich werde mein Mockup umsetzen und die verschiedenen Funktionen einbauen, die ich geplant habe.</w:t>
      </w:r>
    </w:p>
    <w:p w14:paraId="4D5A9B16" w14:textId="6C67C710" w:rsidR="008F3997" w:rsidRDefault="003D0AE9" w:rsidP="00D0211A">
      <w:pPr>
        <w:pStyle w:val="berschrift3"/>
      </w:pPr>
      <w:bookmarkStart w:id="11" w:name="_Toc189574259"/>
      <w:r w:rsidRPr="00BE0F10">
        <w:t>Kontrollieren</w:t>
      </w:r>
      <w:bookmarkEnd w:id="11"/>
    </w:p>
    <w:p w14:paraId="26B9017F" w14:textId="3CC9B1F5" w:rsidR="002B04B2" w:rsidRPr="002B04B2" w:rsidRDefault="006E4519" w:rsidP="002B04B2">
      <w:r>
        <w:t>Wen der Carsdex fertig ist werde ich ihn kontrollieren und austesten ob er Fehler beinhaltet und diese werde ich dann beheben und anfällige Verbesserungen vornehmen.</w:t>
      </w:r>
    </w:p>
    <w:p w14:paraId="5EBD6866" w14:textId="573C7BA3" w:rsidR="00277A35" w:rsidRDefault="00A51142" w:rsidP="00123123">
      <w:pPr>
        <w:pStyle w:val="berschrift3"/>
      </w:pPr>
      <w:bookmarkStart w:id="12" w:name="_Toc189574260"/>
      <w:r w:rsidRPr="00BE0F10">
        <w:t>Auswerten</w:t>
      </w:r>
      <w:bookmarkEnd w:id="12"/>
    </w:p>
    <w:p w14:paraId="2A86AB28" w14:textId="6E41F635" w:rsidR="00EC4D87" w:rsidRPr="00E67DBA" w:rsidRDefault="00E67DBA" w:rsidP="006012DD">
      <w:r>
        <w:t xml:space="preserve">Ich werde mein Projekt </w:t>
      </w:r>
      <w:r w:rsidR="006118FF">
        <w:t xml:space="preserve">meinen Klassenkameraden </w:t>
      </w:r>
      <w:r w:rsidR="00434468">
        <w:t xml:space="preserve">und Freunden </w:t>
      </w:r>
      <w:r w:rsidR="006118FF">
        <w:t xml:space="preserve">zum Testen geben </w:t>
      </w:r>
      <w:r w:rsidR="00A0437B">
        <w:t>und erhoffe</w:t>
      </w:r>
      <w:r w:rsidR="006118FF">
        <w:t xml:space="preserve"> mir </w:t>
      </w:r>
      <w:r w:rsidR="00A0437B">
        <w:t xml:space="preserve">dadurch </w:t>
      </w:r>
      <w:r w:rsidR="006118FF">
        <w:t xml:space="preserve">verschiedene </w:t>
      </w:r>
      <w:r w:rsidR="002F04A2">
        <w:t>Verbesserungsvorschläge</w:t>
      </w:r>
      <w:r w:rsidR="00EB4AF0">
        <w:t xml:space="preserve">, </w:t>
      </w:r>
      <w:r w:rsidR="006118FF">
        <w:t>die ich umsetzten könnte.</w:t>
      </w:r>
    </w:p>
    <w:p w14:paraId="6F7455AC" w14:textId="2289F308" w:rsidR="00F210BF" w:rsidRPr="00BE0F10" w:rsidRDefault="00F210BF" w:rsidP="00F210BF">
      <w:pPr>
        <w:pStyle w:val="berschrift2"/>
      </w:pPr>
      <w:bookmarkStart w:id="13" w:name="_Toc189574261"/>
      <w:r w:rsidRPr="00BE0F10">
        <w:t>Aufwand</w:t>
      </w:r>
      <w:bookmarkEnd w:id="13"/>
      <w:r w:rsidRPr="00BE0F10">
        <w:t xml:space="preserve"> </w:t>
      </w:r>
    </w:p>
    <w:p w14:paraId="2632179F" w14:textId="3D321693" w:rsidR="00027B20" w:rsidRPr="00027B20" w:rsidRDefault="005E1793" w:rsidP="006121A5">
      <w:r>
        <w:t>Der Aufwand wird die Zeit sein</w:t>
      </w:r>
      <w:r w:rsidR="004347CB">
        <w:t>,</w:t>
      </w:r>
      <w:r>
        <w:t xml:space="preserve"> die ich </w:t>
      </w:r>
      <w:r w:rsidR="004347CB">
        <w:t>benötige</w:t>
      </w:r>
      <w:r w:rsidR="00CC51C2">
        <w:t xml:space="preserve">, </w:t>
      </w:r>
      <w:r>
        <w:t>um das Projekt fertigzustellen.</w:t>
      </w:r>
      <w:r w:rsidR="009F7459">
        <w:t xml:space="preserve"> Die wichtigsten Funktionen wie das Posten und kategorisieren sollten bis zum 19.06.2025 fertig werden, damit ich das Projekt beim Elternabend ausstellen kann. </w:t>
      </w:r>
    </w:p>
    <w:p w14:paraId="619EB9A4" w14:textId="35D544EB" w:rsidR="003D5CA1" w:rsidRDefault="00AC69E7" w:rsidP="00123123">
      <w:pPr>
        <w:pStyle w:val="berschrift2"/>
      </w:pPr>
      <w:bookmarkStart w:id="14" w:name="_Toc189574262"/>
      <w:r w:rsidRPr="00BE0F10">
        <w:t xml:space="preserve">Begründung der </w:t>
      </w:r>
      <w:r w:rsidR="003A4045" w:rsidRPr="00BE0F10">
        <w:t>Aktivität</w:t>
      </w:r>
      <w:bookmarkEnd w:id="14"/>
    </w:p>
    <w:p w14:paraId="570E451E" w14:textId="05072234" w:rsidR="006012DD" w:rsidRPr="006012DD" w:rsidRDefault="0038042F" w:rsidP="006012DD">
      <w:r>
        <w:t>Meine Webseite dient dazu das ich und meine Freunde die von mir Aufgenommenen Bilder schnell und einfach zu finden sind. Es soll ausserdem zeigen welche Autos ich schon Fotografiert habe und welche noch nicht. Die Webseite sollte mir helfen schnell Autos zu finden und neu Aufgenommene Bilder zu posten.</w:t>
      </w:r>
    </w:p>
    <w:p w14:paraId="29E4B265" w14:textId="76366C26" w:rsidR="00745CCC" w:rsidRDefault="00745CCC" w:rsidP="00745CCC">
      <w:pPr>
        <w:pStyle w:val="berschrift2"/>
      </w:pPr>
      <w:bookmarkStart w:id="15" w:name="_Toc189574263"/>
      <w:r>
        <w:t>Antragssteller</w:t>
      </w:r>
      <w:bookmarkEnd w:id="15"/>
    </w:p>
    <w:p w14:paraId="69E01C3D" w14:textId="77777777" w:rsidR="00470087" w:rsidRDefault="00470087" w:rsidP="00745CCC"/>
    <w:p w14:paraId="4BDA88A6" w14:textId="2AA52E61" w:rsidR="00470087" w:rsidRPr="00470087" w:rsidRDefault="00745CCC" w:rsidP="00745CCC">
      <w:r w:rsidRPr="00470087">
        <w:t xml:space="preserve">David Provenzano, </w:t>
      </w:r>
      <w:r w:rsidR="00470087" w:rsidRPr="00470087">
        <w:t xml:space="preserve">Schüler </w:t>
      </w:r>
      <w:r w:rsidR="00470087">
        <w:t>d</w:t>
      </w:r>
      <w:r w:rsidR="00470087" w:rsidRPr="00470087">
        <w:t>er I</w:t>
      </w:r>
      <w:r w:rsidR="00470087">
        <w:t>MS-T</w:t>
      </w:r>
    </w:p>
    <w:p w14:paraId="542935BD" w14:textId="07431194" w:rsidR="00E13F17" w:rsidRPr="00470087" w:rsidRDefault="00E13F17" w:rsidP="00E13F17"/>
    <w:sectPr w:rsidR="00E13F17" w:rsidRPr="00470087" w:rsidSect="00A65CF9">
      <w:footerReference w:type="default" r:id="rId11"/>
      <w:headerReference w:type="first" r:id="rId12"/>
      <w:footerReference w:type="first" r:id="rId13"/>
      <w:pgSz w:w="11906" w:h="16838"/>
      <w:pgMar w:top="851" w:right="1274" w:bottom="993" w:left="1276" w:header="51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60A07" w14:textId="77777777" w:rsidR="00AB308C" w:rsidRPr="00A32B50" w:rsidRDefault="00AB308C" w:rsidP="0093507C">
      <w:r w:rsidRPr="00A32B50">
        <w:separator/>
      </w:r>
    </w:p>
    <w:p w14:paraId="305B7F64" w14:textId="77777777" w:rsidR="00AB308C" w:rsidRPr="00A32B50" w:rsidRDefault="00AB308C"/>
  </w:endnote>
  <w:endnote w:type="continuationSeparator" w:id="0">
    <w:p w14:paraId="5B7F58F0" w14:textId="77777777" w:rsidR="00AB308C" w:rsidRPr="00A32B50" w:rsidRDefault="00AB308C" w:rsidP="0093507C">
      <w:r w:rsidRPr="00A32B50">
        <w:continuationSeparator/>
      </w:r>
    </w:p>
    <w:p w14:paraId="3F83DD2F" w14:textId="77777777" w:rsidR="00AB308C" w:rsidRPr="00A32B50" w:rsidRDefault="00AB30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633CF" w14:textId="3C1E9306" w:rsidR="00211467" w:rsidRPr="00A32B50" w:rsidRDefault="009545B0" w:rsidP="00B95E88">
    <w:pPr>
      <w:pStyle w:val="Fuzeile"/>
      <w:tabs>
        <w:tab w:val="clear" w:pos="4513"/>
        <w:tab w:val="clear" w:pos="9026"/>
        <w:tab w:val="right" w:pos="9356"/>
      </w:tabs>
      <w:rPr>
        <w:sz w:val="14"/>
        <w:szCs w:val="14"/>
      </w:rPr>
    </w:pPr>
    <w:r w:rsidRPr="00A32B50">
      <w:rPr>
        <w:sz w:val="14"/>
        <w:szCs w:val="14"/>
      </w:rPr>
      <w:t>© 20</w:t>
    </w:r>
    <w:r w:rsidR="00976948" w:rsidRPr="00A32B50">
      <w:rPr>
        <w:sz w:val="14"/>
        <w:szCs w:val="14"/>
      </w:rPr>
      <w:t>2</w:t>
    </w:r>
    <w:r w:rsidR="0007131D" w:rsidRPr="00A32B50">
      <w:rPr>
        <w:sz w:val="14"/>
        <w:szCs w:val="14"/>
      </w:rPr>
      <w:t>4</w:t>
    </w:r>
    <w:r w:rsidRPr="00A32B50">
      <w:rPr>
        <w:sz w:val="14"/>
        <w:szCs w:val="14"/>
      </w:rPr>
      <w:t xml:space="preserve"> </w:t>
    </w:r>
    <w:r w:rsidR="00612C28" w:rsidRPr="00A32B50">
      <w:rPr>
        <w:rFonts w:ascii="Arial Black" w:hAnsi="Arial Black"/>
        <w:sz w:val="14"/>
        <w:szCs w:val="14"/>
      </w:rPr>
      <w:t>gbs</w:t>
    </w:r>
    <w:r w:rsidR="00612C28" w:rsidRPr="00A32B50">
      <w:rPr>
        <w:sz w:val="14"/>
        <w:szCs w:val="14"/>
      </w:rPr>
      <w:t>sg.ch</w:t>
    </w:r>
    <w:r w:rsidR="00514E31" w:rsidRPr="00A32B50">
      <w:rPr>
        <w:sz w:val="14"/>
        <w:szCs w:val="14"/>
      </w:rPr>
      <w:t xml:space="preserve"> </w:t>
    </w:r>
    <w:r w:rsidR="00514E31" w:rsidRPr="00A32B50">
      <w:rPr>
        <w:color w:val="CCCC00"/>
        <w:sz w:val="14"/>
        <w:szCs w:val="14"/>
      </w:rPr>
      <w:t xml:space="preserve">| </w:t>
    </w:r>
    <w:r w:rsidR="0007131D" w:rsidRPr="00A32B50">
      <w:rPr>
        <w:rFonts w:asciiTheme="majorHAnsi" w:hAnsiTheme="majorHAnsi"/>
        <w:sz w:val="14"/>
        <w:szCs w:val="14"/>
      </w:rPr>
      <w:t>IMS-T</w:t>
    </w:r>
    <w:r w:rsidR="0007131D" w:rsidRPr="00A32B50">
      <w:rPr>
        <w:sz w:val="14"/>
        <w:szCs w:val="14"/>
      </w:rPr>
      <w:t xml:space="preserve"> </w:t>
    </w:r>
    <w:r w:rsidR="0007131D" w:rsidRPr="00A32B50">
      <w:rPr>
        <w:color w:val="CCCC00"/>
        <w:sz w:val="14"/>
        <w:szCs w:val="14"/>
      </w:rPr>
      <w:t xml:space="preserve">| </w:t>
    </w:r>
    <w:sdt>
      <w:sdtPr>
        <w:rPr>
          <w:rFonts w:ascii="Arial Black" w:hAnsi="Arial Black"/>
          <w:sz w:val="14"/>
          <w:szCs w:val="14"/>
        </w:rPr>
        <w:alias w:val="Kategorie"/>
        <w:tag w:val=""/>
        <w:id w:val="-1095237512"/>
        <w:showingPlcHdr/>
        <w:dataBinding w:prefixMappings="xmlns:ns0='http://purl.org/dc/elements/1.1/' xmlns:ns1='http://schemas.openxmlformats.org/package/2006/metadata/core-properties' " w:xpath="/ns1:coreProperties[1]/ns1:category[1]" w:storeItemID="{6C3C8BC8-F283-45AE-878A-BAB7291924A1}"/>
        <w:text/>
      </w:sdtPr>
      <w:sdtContent>
        <w:r w:rsidR="00927702">
          <w:rPr>
            <w:rFonts w:ascii="Arial Black" w:hAnsi="Arial Black"/>
            <w:sz w:val="14"/>
            <w:szCs w:val="14"/>
          </w:rPr>
          <w:t xml:space="preserve">     </w:t>
        </w:r>
      </w:sdtContent>
    </w:sdt>
    <w:r w:rsidR="008B75C5" w:rsidRPr="00A32B50">
      <w:rPr>
        <w:color w:val="CCCC00"/>
        <w:sz w:val="14"/>
        <w:szCs w:val="14"/>
      </w:rPr>
      <w:t xml:space="preserve"> </w:t>
    </w:r>
    <w:sdt>
      <w:sdtPr>
        <w:rPr>
          <w:rFonts w:ascii="Arial Black" w:hAnsi="Arial Black"/>
          <w:sz w:val="14"/>
          <w:szCs w:val="14"/>
        </w:rPr>
        <w:alias w:val="Titel"/>
        <w:tag w:val=""/>
        <w:id w:val="-2122291734"/>
        <w:placeholder>
          <w:docPart w:val="EA54D7E55FC640309C3FE4BD33C4E598"/>
        </w:placeholder>
        <w:dataBinding w:prefixMappings="xmlns:ns0='http://purl.org/dc/elements/1.1/' xmlns:ns1='http://schemas.openxmlformats.org/package/2006/metadata/core-properties' " w:xpath="/ns1:coreProperties[1]/ns0:title[1]" w:storeItemID="{6C3C8BC8-F283-45AE-878A-BAB7291924A1}"/>
        <w:text/>
      </w:sdtPr>
      <w:sdtContent>
        <w:r w:rsidR="005200B8" w:rsidRPr="00A32B50">
          <w:rPr>
            <w:rFonts w:ascii="Arial Black" w:hAnsi="Arial Black"/>
            <w:sz w:val="14"/>
            <w:szCs w:val="14"/>
          </w:rPr>
          <w:t>Projektantrag</w:t>
        </w:r>
      </w:sdtContent>
    </w:sdt>
    <w:r w:rsidR="008B75C5" w:rsidRPr="00A32B50">
      <w:rPr>
        <w:sz w:val="14"/>
        <w:szCs w:val="14"/>
      </w:rPr>
      <w:t xml:space="preserve"> </w:t>
    </w:r>
    <w:r w:rsidR="008B75C5" w:rsidRPr="00A32B50">
      <w:rPr>
        <w:color w:val="CCCC00"/>
        <w:sz w:val="14"/>
        <w:szCs w:val="14"/>
      </w:rPr>
      <w:t xml:space="preserve">| </w:t>
    </w:r>
    <w:sdt>
      <w:sdtPr>
        <w:rPr>
          <w:sz w:val="14"/>
          <w:szCs w:val="14"/>
        </w:rPr>
        <w:alias w:val="Status"/>
        <w:tag w:val=""/>
        <w:id w:val="-1806687372"/>
        <w:placeholder>
          <w:docPart w:val="BDA5D2F24B7F4FA180E42B2E5637D3F3"/>
        </w:placeholder>
        <w:dataBinding w:prefixMappings="xmlns:ns0='http://purl.org/dc/elements/1.1/' xmlns:ns1='http://schemas.openxmlformats.org/package/2006/metadata/core-properties' " w:xpath="/ns1:coreProperties[1]/ns1:contentStatus[1]" w:storeItemID="{6C3C8BC8-F283-45AE-878A-BAB7291924A1}"/>
        <w:text/>
      </w:sdtPr>
      <w:sdtContent>
        <w:r w:rsidR="008A6972" w:rsidRPr="00A32B50">
          <w:rPr>
            <w:sz w:val="14"/>
            <w:szCs w:val="14"/>
          </w:rPr>
          <w:t>v</w:t>
        </w:r>
        <w:r w:rsidR="00A73AA3">
          <w:rPr>
            <w:sz w:val="14"/>
            <w:szCs w:val="14"/>
          </w:rPr>
          <w:t>1</w:t>
        </w:r>
        <w:r w:rsidR="008A6972" w:rsidRPr="00A32B50">
          <w:rPr>
            <w:sz w:val="14"/>
            <w:szCs w:val="14"/>
          </w:rPr>
          <w:t>.0</w:t>
        </w:r>
      </w:sdtContent>
    </w:sdt>
    <w:r w:rsidRPr="00A32B50">
      <w:rPr>
        <w:sz w:val="14"/>
        <w:szCs w:val="14"/>
      </w:rPr>
      <w:tab/>
    </w:r>
    <w:r w:rsidRPr="00A32B50">
      <w:rPr>
        <w:b/>
        <w:sz w:val="14"/>
        <w:szCs w:val="14"/>
      </w:rPr>
      <w:fldChar w:fldCharType="begin"/>
    </w:r>
    <w:r w:rsidRPr="00A32B50">
      <w:rPr>
        <w:b/>
        <w:sz w:val="14"/>
        <w:szCs w:val="14"/>
      </w:rPr>
      <w:instrText>PAGE   \* MERGEFORMAT</w:instrText>
    </w:r>
    <w:r w:rsidRPr="00A32B50">
      <w:rPr>
        <w:b/>
        <w:sz w:val="14"/>
        <w:szCs w:val="14"/>
      </w:rPr>
      <w:fldChar w:fldCharType="separate"/>
    </w:r>
    <w:r w:rsidR="00185852" w:rsidRPr="00A32B50">
      <w:rPr>
        <w:b/>
        <w:sz w:val="14"/>
        <w:szCs w:val="14"/>
      </w:rPr>
      <w:t>6</w:t>
    </w:r>
    <w:r w:rsidRPr="00A32B50">
      <w:rPr>
        <w:b/>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2700019"/>
      <w:docPartObj>
        <w:docPartGallery w:val="Page Numbers (Bottom of Page)"/>
        <w:docPartUnique/>
      </w:docPartObj>
    </w:sdtPr>
    <w:sdtContent>
      <w:p w14:paraId="2352CCDD" w14:textId="78FEA131" w:rsidR="005200B8" w:rsidRPr="00F810C9" w:rsidRDefault="005200B8">
        <w:pPr>
          <w:pStyle w:val="Fuzeile"/>
          <w:jc w:val="right"/>
          <w:rPr>
            <w:lang w:val="pt-PT"/>
          </w:rPr>
        </w:pPr>
        <w:r w:rsidRPr="00A32B50">
          <w:fldChar w:fldCharType="begin"/>
        </w:r>
        <w:r w:rsidRPr="00F810C9">
          <w:rPr>
            <w:lang w:val="pt-PT"/>
          </w:rPr>
          <w:instrText>PAGE   \* MERGEFORMAT</w:instrText>
        </w:r>
        <w:r w:rsidRPr="00A32B50">
          <w:fldChar w:fldCharType="separate"/>
        </w:r>
        <w:r w:rsidRPr="00F810C9">
          <w:rPr>
            <w:lang w:val="pt-PT"/>
          </w:rPr>
          <w:t>2</w:t>
        </w:r>
        <w:r w:rsidRPr="00A32B50">
          <w:fldChar w:fldCharType="end"/>
        </w:r>
      </w:p>
    </w:sdtContent>
  </w:sdt>
  <w:p w14:paraId="07C03E78" w14:textId="64709A56" w:rsidR="00384032" w:rsidRPr="00F810C9" w:rsidRDefault="005200B8" w:rsidP="005200B8">
    <w:pPr>
      <w:pStyle w:val="Fuzeile"/>
      <w:tabs>
        <w:tab w:val="clear" w:pos="4513"/>
        <w:tab w:val="clear" w:pos="9026"/>
        <w:tab w:val="center" w:pos="4678"/>
      </w:tabs>
      <w:spacing w:line="190" w:lineRule="exact"/>
      <w:rPr>
        <w:sz w:val="14"/>
        <w:szCs w:val="14"/>
        <w:lang w:val="pt-PT"/>
      </w:rPr>
    </w:pPr>
    <w:r w:rsidRPr="00F810C9">
      <w:rPr>
        <w:sz w:val="14"/>
        <w:szCs w:val="14"/>
        <w:lang w:val="pt-PT"/>
      </w:rPr>
      <w:t>David Provenzano</w:t>
    </w:r>
    <w:r w:rsidRPr="00F810C9">
      <w:rPr>
        <w:sz w:val="14"/>
        <w:szCs w:val="14"/>
        <w:lang w:val="pt-PT"/>
      </w:rPr>
      <w:tab/>
      <w:t xml:space="preserve">V </w:t>
    </w:r>
    <w:r w:rsidR="009F5BF1">
      <w:rPr>
        <w:sz w:val="14"/>
        <w:szCs w:val="14"/>
        <w:lang w:val="pt-PT"/>
      </w:rPr>
      <w:t>4</w:t>
    </w:r>
    <w:r w:rsidRPr="00F810C9">
      <w:rPr>
        <w:sz w:val="14"/>
        <w:szCs w:val="14"/>
        <w:lang w:val="pt-PT"/>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42512" w14:textId="77777777" w:rsidR="00AB308C" w:rsidRPr="00A32B50" w:rsidRDefault="00AB308C" w:rsidP="0093507C">
      <w:r w:rsidRPr="00A32B50">
        <w:separator/>
      </w:r>
    </w:p>
    <w:p w14:paraId="0F2EF1FE" w14:textId="77777777" w:rsidR="00AB308C" w:rsidRPr="00A32B50" w:rsidRDefault="00AB308C"/>
  </w:footnote>
  <w:footnote w:type="continuationSeparator" w:id="0">
    <w:p w14:paraId="695A3BA7" w14:textId="77777777" w:rsidR="00AB308C" w:rsidRPr="00A32B50" w:rsidRDefault="00AB308C" w:rsidP="0093507C">
      <w:r w:rsidRPr="00A32B50">
        <w:continuationSeparator/>
      </w:r>
    </w:p>
    <w:p w14:paraId="45AF57AD" w14:textId="77777777" w:rsidR="00AB308C" w:rsidRPr="00A32B50" w:rsidRDefault="00AB30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DB494" w14:textId="5ACF1C00" w:rsidR="00402F62" w:rsidRPr="00A32B50" w:rsidRDefault="00A73AA3" w:rsidP="00384032">
    <w:pPr>
      <w:pStyle w:val="Kopfzeile"/>
      <w:tabs>
        <w:tab w:val="clear" w:pos="9072"/>
        <w:tab w:val="right" w:pos="9356"/>
      </w:tabs>
      <w:rPr>
        <w:sz w:val="21"/>
        <w:szCs w:val="21"/>
      </w:rPr>
    </w:pPr>
    <w:r>
      <w:rPr>
        <w:noProof/>
        <w:sz w:val="21"/>
        <w:szCs w:val="21"/>
      </w:rPr>
      <w:drawing>
        <wp:anchor distT="0" distB="0" distL="114300" distR="114300" simplePos="0" relativeHeight="251659264" behindDoc="0" locked="0" layoutInCell="1" allowOverlap="1" wp14:anchorId="234C740D" wp14:editId="059C07C0">
          <wp:simplePos x="0" y="0"/>
          <wp:positionH relativeFrom="column">
            <wp:posOffset>4542547</wp:posOffset>
          </wp:positionH>
          <wp:positionV relativeFrom="paragraph">
            <wp:posOffset>-5537</wp:posOffset>
          </wp:positionV>
          <wp:extent cx="1045138" cy="522569"/>
          <wp:effectExtent l="0" t="0" r="3175" b="0"/>
          <wp:wrapNone/>
          <wp:docPr id="1422396607" name="Grafik 13" descr="Ein Bild, das Screenshot, Reihe, Rechteck, Farbigk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96607" name="Grafik 13" descr="Ein Bild, das Screenshot, Reihe, Rechteck, Farbigkei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5138" cy="5225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2F62" w:rsidRPr="00A32B50">
      <w:rPr>
        <w:noProof/>
        <w:sz w:val="21"/>
        <w:szCs w:val="21"/>
      </w:rPr>
      <w:drawing>
        <wp:anchor distT="0" distB="0" distL="114300" distR="114300" simplePos="0" relativeHeight="251658240" behindDoc="0" locked="0" layoutInCell="1" allowOverlap="1" wp14:anchorId="752C0D81" wp14:editId="12149679">
          <wp:simplePos x="0" y="0"/>
          <wp:positionH relativeFrom="column">
            <wp:posOffset>5910911</wp:posOffset>
          </wp:positionH>
          <wp:positionV relativeFrom="paragraph">
            <wp:posOffset>-1270</wp:posOffset>
          </wp:positionV>
          <wp:extent cx="469900" cy="588645"/>
          <wp:effectExtent l="0" t="0" r="6350" b="1905"/>
          <wp:wrapNone/>
          <wp:docPr id="28" name="Grafik 28"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sg_wappen_1c_13mm(600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9900" cy="588645"/>
                  </a:xfrm>
                  <a:prstGeom prst="rect">
                    <a:avLst/>
                  </a:prstGeom>
                  <a:noFill/>
                  <a:ln>
                    <a:noFill/>
                  </a:ln>
                </pic:spPr>
              </pic:pic>
            </a:graphicData>
          </a:graphic>
          <wp14:sizeRelH relativeFrom="page">
            <wp14:pctWidth>0</wp14:pctWidth>
          </wp14:sizeRelH>
          <wp14:sizeRelV relativeFrom="page">
            <wp14:pctHeight>0</wp14:pctHeight>
          </wp14:sizeRelV>
        </wp:anchor>
      </w:drawing>
    </w:r>
    <w:r w:rsidR="00402F62" w:rsidRPr="00A32B50">
      <w:rPr>
        <w:sz w:val="21"/>
        <w:szCs w:val="21"/>
      </w:rPr>
      <w:t xml:space="preserve">Kanton </w:t>
    </w:r>
    <w:proofErr w:type="spellStart"/>
    <w:r w:rsidR="00402F62" w:rsidRPr="00A32B50">
      <w:rPr>
        <w:sz w:val="21"/>
        <w:szCs w:val="21"/>
      </w:rPr>
      <w:t>St.Gallen</w:t>
    </w:r>
    <w:proofErr w:type="spellEnd"/>
  </w:p>
  <w:p w14:paraId="5BE54B29" w14:textId="125ED2F1" w:rsidR="00402F62" w:rsidRPr="00A32B50" w:rsidRDefault="00402F62" w:rsidP="00402F62">
    <w:pPr>
      <w:pStyle w:val="Kopfzeile"/>
      <w:rPr>
        <w:sz w:val="21"/>
        <w:szCs w:val="21"/>
      </w:rPr>
    </w:pPr>
    <w:r w:rsidRPr="00A32B50">
      <w:rPr>
        <w:color w:val="000000"/>
        <w:sz w:val="21"/>
        <w:szCs w:val="21"/>
      </w:rPr>
      <w:t xml:space="preserve">Gewerbliches Berufs- und Weiterbildungszentrum </w:t>
    </w:r>
    <w:proofErr w:type="spellStart"/>
    <w:r w:rsidRPr="00A32B50">
      <w:rPr>
        <w:color w:val="000000"/>
        <w:sz w:val="21"/>
        <w:szCs w:val="21"/>
      </w:rPr>
      <w:t>St.Gallen</w:t>
    </w:r>
    <w:proofErr w:type="spellEnd"/>
  </w:p>
  <w:p w14:paraId="068142FB" w14:textId="77777777" w:rsidR="00402F62" w:rsidRPr="00A32B50" w:rsidRDefault="00402F62" w:rsidP="00402F62">
    <w:pPr>
      <w:pStyle w:val="Kopfzeile"/>
      <w:rPr>
        <w:sz w:val="21"/>
        <w:szCs w:val="21"/>
      </w:rPr>
    </w:pPr>
  </w:p>
  <w:p w14:paraId="27F35DEB" w14:textId="77777777" w:rsidR="00402F62" w:rsidRPr="00A32B50" w:rsidRDefault="0007131D">
    <w:pPr>
      <w:pStyle w:val="Kopfzeile"/>
      <w:rPr>
        <w:color w:val="000000"/>
        <w:sz w:val="21"/>
        <w:szCs w:val="21"/>
      </w:rPr>
    </w:pPr>
    <w:r w:rsidRPr="00A32B50">
      <w:rPr>
        <w:b/>
        <w:color w:val="000000"/>
        <w:sz w:val="21"/>
        <w:szCs w:val="21"/>
      </w:rPr>
      <w:t>IMS-T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4324D"/>
    <w:multiLevelType w:val="hybridMultilevel"/>
    <w:tmpl w:val="C3C4A9D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0750637"/>
    <w:multiLevelType w:val="hybridMultilevel"/>
    <w:tmpl w:val="77E8A250"/>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14830845"/>
    <w:multiLevelType w:val="hybridMultilevel"/>
    <w:tmpl w:val="0832C0BE"/>
    <w:lvl w:ilvl="0" w:tplc="D2F835CA">
      <w:start w:val="1"/>
      <w:numFmt w:val="decimal"/>
      <w:pStyle w:val="Titel3Aufgabe"/>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A1F5E8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1148"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E5852C0"/>
    <w:multiLevelType w:val="hybridMultilevel"/>
    <w:tmpl w:val="D77E79CC"/>
    <w:lvl w:ilvl="0" w:tplc="C28AA75C">
      <w:start w:val="1"/>
      <w:numFmt w:val="bullet"/>
      <w:lvlText w:val=""/>
      <w:lvlJc w:val="left"/>
      <w:pPr>
        <w:tabs>
          <w:tab w:val="num" w:pos="-800"/>
        </w:tabs>
        <w:ind w:left="-800" w:hanging="360"/>
      </w:pPr>
      <w:rPr>
        <w:rFonts w:ascii="Wingdings" w:hAnsi="Wingdings" w:hint="default"/>
      </w:rPr>
    </w:lvl>
    <w:lvl w:ilvl="1" w:tplc="FDE83D36" w:tentative="1">
      <w:start w:val="1"/>
      <w:numFmt w:val="bullet"/>
      <w:lvlText w:val=""/>
      <w:lvlJc w:val="left"/>
      <w:pPr>
        <w:tabs>
          <w:tab w:val="num" w:pos="-80"/>
        </w:tabs>
        <w:ind w:left="-80" w:hanging="360"/>
      </w:pPr>
      <w:rPr>
        <w:rFonts w:ascii="Wingdings" w:hAnsi="Wingdings" w:hint="default"/>
      </w:rPr>
    </w:lvl>
    <w:lvl w:ilvl="2" w:tplc="96DE3D78" w:tentative="1">
      <w:start w:val="1"/>
      <w:numFmt w:val="bullet"/>
      <w:lvlText w:val=""/>
      <w:lvlJc w:val="left"/>
      <w:pPr>
        <w:tabs>
          <w:tab w:val="num" w:pos="640"/>
        </w:tabs>
        <w:ind w:left="640" w:hanging="360"/>
      </w:pPr>
      <w:rPr>
        <w:rFonts w:ascii="Wingdings" w:hAnsi="Wingdings" w:hint="default"/>
      </w:rPr>
    </w:lvl>
    <w:lvl w:ilvl="3" w:tplc="886E81F2" w:tentative="1">
      <w:start w:val="1"/>
      <w:numFmt w:val="bullet"/>
      <w:lvlText w:val=""/>
      <w:lvlJc w:val="left"/>
      <w:pPr>
        <w:tabs>
          <w:tab w:val="num" w:pos="1360"/>
        </w:tabs>
        <w:ind w:left="1360" w:hanging="360"/>
      </w:pPr>
      <w:rPr>
        <w:rFonts w:ascii="Wingdings" w:hAnsi="Wingdings" w:hint="default"/>
      </w:rPr>
    </w:lvl>
    <w:lvl w:ilvl="4" w:tplc="A782D866" w:tentative="1">
      <w:start w:val="1"/>
      <w:numFmt w:val="bullet"/>
      <w:lvlText w:val=""/>
      <w:lvlJc w:val="left"/>
      <w:pPr>
        <w:tabs>
          <w:tab w:val="num" w:pos="2080"/>
        </w:tabs>
        <w:ind w:left="2080" w:hanging="360"/>
      </w:pPr>
      <w:rPr>
        <w:rFonts w:ascii="Wingdings" w:hAnsi="Wingdings" w:hint="default"/>
      </w:rPr>
    </w:lvl>
    <w:lvl w:ilvl="5" w:tplc="61F2F4AE" w:tentative="1">
      <w:start w:val="1"/>
      <w:numFmt w:val="bullet"/>
      <w:lvlText w:val=""/>
      <w:lvlJc w:val="left"/>
      <w:pPr>
        <w:tabs>
          <w:tab w:val="num" w:pos="2800"/>
        </w:tabs>
        <w:ind w:left="2800" w:hanging="360"/>
      </w:pPr>
      <w:rPr>
        <w:rFonts w:ascii="Wingdings" w:hAnsi="Wingdings" w:hint="default"/>
      </w:rPr>
    </w:lvl>
    <w:lvl w:ilvl="6" w:tplc="7AEC2A96" w:tentative="1">
      <w:start w:val="1"/>
      <w:numFmt w:val="bullet"/>
      <w:lvlText w:val=""/>
      <w:lvlJc w:val="left"/>
      <w:pPr>
        <w:tabs>
          <w:tab w:val="num" w:pos="3520"/>
        </w:tabs>
        <w:ind w:left="3520" w:hanging="360"/>
      </w:pPr>
      <w:rPr>
        <w:rFonts w:ascii="Wingdings" w:hAnsi="Wingdings" w:hint="default"/>
      </w:rPr>
    </w:lvl>
    <w:lvl w:ilvl="7" w:tplc="4328B530" w:tentative="1">
      <w:start w:val="1"/>
      <w:numFmt w:val="bullet"/>
      <w:lvlText w:val=""/>
      <w:lvlJc w:val="left"/>
      <w:pPr>
        <w:tabs>
          <w:tab w:val="num" w:pos="4240"/>
        </w:tabs>
        <w:ind w:left="4240" w:hanging="360"/>
      </w:pPr>
      <w:rPr>
        <w:rFonts w:ascii="Wingdings" w:hAnsi="Wingdings" w:hint="default"/>
      </w:rPr>
    </w:lvl>
    <w:lvl w:ilvl="8" w:tplc="8F483EA0" w:tentative="1">
      <w:start w:val="1"/>
      <w:numFmt w:val="bullet"/>
      <w:lvlText w:val=""/>
      <w:lvlJc w:val="left"/>
      <w:pPr>
        <w:tabs>
          <w:tab w:val="num" w:pos="4960"/>
        </w:tabs>
        <w:ind w:left="4960" w:hanging="360"/>
      </w:pPr>
      <w:rPr>
        <w:rFonts w:ascii="Wingdings" w:hAnsi="Wingdings" w:hint="default"/>
      </w:rPr>
    </w:lvl>
  </w:abstractNum>
  <w:abstractNum w:abstractNumId="5" w15:restartNumberingAfterBreak="0">
    <w:nsid w:val="23174F35"/>
    <w:multiLevelType w:val="hybridMultilevel"/>
    <w:tmpl w:val="273C9BF4"/>
    <w:lvl w:ilvl="0" w:tplc="912E0F5C">
      <w:start w:val="1"/>
      <w:numFmt w:val="decimal"/>
      <w:lvlText w:val="%1)"/>
      <w:lvlJc w:val="left"/>
      <w:pPr>
        <w:ind w:left="720" w:hanging="360"/>
      </w:pPr>
      <w:rPr>
        <w:rFonts w:hint="default"/>
        <w:b w:val="0"/>
        <w:bCs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8C8407A"/>
    <w:multiLevelType w:val="hybridMultilevel"/>
    <w:tmpl w:val="DBB40868"/>
    <w:lvl w:ilvl="0" w:tplc="90C2C58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C7B2C37"/>
    <w:multiLevelType w:val="hybridMultilevel"/>
    <w:tmpl w:val="717AB2D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D5129B9"/>
    <w:multiLevelType w:val="hybridMultilevel"/>
    <w:tmpl w:val="4EB4C18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3F467DF"/>
    <w:multiLevelType w:val="hybridMultilevel"/>
    <w:tmpl w:val="90546EB8"/>
    <w:lvl w:ilvl="0" w:tplc="F362AEFE">
      <w:start w:val="1"/>
      <w:numFmt w:val="bullet"/>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F1849E8"/>
    <w:multiLevelType w:val="hybridMultilevel"/>
    <w:tmpl w:val="45ECE56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42625AB8"/>
    <w:multiLevelType w:val="hybridMultilevel"/>
    <w:tmpl w:val="D11A4B58"/>
    <w:lvl w:ilvl="0" w:tplc="CCE4ECB4">
      <w:start w:val="1"/>
      <w:numFmt w:val="lowerLetter"/>
      <w:lvlText w:val="%1)"/>
      <w:lvlJc w:val="left"/>
      <w:pPr>
        <w:ind w:left="360" w:hanging="360"/>
      </w:pPr>
      <w:rPr>
        <w:b w:val="0"/>
        <w:bCs w:val="0"/>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44384A66"/>
    <w:multiLevelType w:val="hybridMultilevel"/>
    <w:tmpl w:val="C3587A8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4AD654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4D6522"/>
    <w:multiLevelType w:val="hybridMultilevel"/>
    <w:tmpl w:val="4332392E"/>
    <w:lvl w:ilvl="0" w:tplc="08070017">
      <w:start w:val="1"/>
      <w:numFmt w:val="lowerLetter"/>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5" w15:restartNumberingAfterBreak="0">
    <w:nsid w:val="539A7C76"/>
    <w:multiLevelType w:val="hybridMultilevel"/>
    <w:tmpl w:val="FE584278"/>
    <w:lvl w:ilvl="0" w:tplc="CFC2E75A">
      <w:numFmt w:val="bullet"/>
      <w:lvlText w:val=""/>
      <w:lvlJc w:val="left"/>
      <w:pPr>
        <w:ind w:left="720" w:hanging="360"/>
      </w:pPr>
      <w:rPr>
        <w:rFonts w:ascii="Wingdings" w:eastAsiaTheme="minorHAnsi" w:hAnsi="Wingdings" w:cs="Arial" w:hint="default"/>
        <w:b/>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5446269"/>
    <w:multiLevelType w:val="hybridMultilevel"/>
    <w:tmpl w:val="EA66DB1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606627B"/>
    <w:multiLevelType w:val="hybridMultilevel"/>
    <w:tmpl w:val="D576CB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644506AE"/>
    <w:multiLevelType w:val="hybridMultilevel"/>
    <w:tmpl w:val="E128477E"/>
    <w:lvl w:ilvl="0" w:tplc="0807000F">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vanish w:val="0"/>
        <w:spacing w:val="0"/>
        <w:kern w:val="0"/>
        <w:position w:val="0"/>
        <w:sz w:val="20"/>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69634CC9"/>
    <w:multiLevelType w:val="hybridMultilevel"/>
    <w:tmpl w:val="007CFF82"/>
    <w:lvl w:ilvl="0" w:tplc="CB5286D4">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02F11AA"/>
    <w:multiLevelType w:val="hybridMultilevel"/>
    <w:tmpl w:val="BF303FB2"/>
    <w:lvl w:ilvl="0" w:tplc="6592127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32A7583"/>
    <w:multiLevelType w:val="hybridMultilevel"/>
    <w:tmpl w:val="53881D6C"/>
    <w:lvl w:ilvl="0" w:tplc="2732F978">
      <w:start w:val="1"/>
      <w:numFmt w:val="bullet"/>
      <w:pStyle w:val="Listenabsatz"/>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7F723DD"/>
    <w:multiLevelType w:val="hybridMultilevel"/>
    <w:tmpl w:val="F7308A8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8E37273"/>
    <w:multiLevelType w:val="hybridMultilevel"/>
    <w:tmpl w:val="CBEA80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92258521">
    <w:abstractNumId w:val="6"/>
  </w:num>
  <w:num w:numId="2" w16cid:durableId="885335915">
    <w:abstractNumId w:val="10"/>
  </w:num>
  <w:num w:numId="3" w16cid:durableId="1541669708">
    <w:abstractNumId w:val="18"/>
  </w:num>
  <w:num w:numId="4" w16cid:durableId="717050229">
    <w:abstractNumId w:val="18"/>
    <w:lvlOverride w:ilvl="0">
      <w:startOverride w:val="1"/>
    </w:lvlOverride>
  </w:num>
  <w:num w:numId="5" w16cid:durableId="1799176839">
    <w:abstractNumId w:val="16"/>
  </w:num>
  <w:num w:numId="6" w16cid:durableId="594873042">
    <w:abstractNumId w:val="0"/>
  </w:num>
  <w:num w:numId="7" w16cid:durableId="1953201978">
    <w:abstractNumId w:val="7"/>
  </w:num>
  <w:num w:numId="8" w16cid:durableId="607396363">
    <w:abstractNumId w:val="12"/>
  </w:num>
  <w:num w:numId="9" w16cid:durableId="1142312446">
    <w:abstractNumId w:val="17"/>
  </w:num>
  <w:num w:numId="10" w16cid:durableId="1515342826">
    <w:abstractNumId w:val="18"/>
    <w:lvlOverride w:ilvl="0">
      <w:startOverride w:val="1"/>
    </w:lvlOverride>
  </w:num>
  <w:num w:numId="11" w16cid:durableId="1049841991">
    <w:abstractNumId w:val="23"/>
  </w:num>
  <w:num w:numId="12" w16cid:durableId="15165753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5199519">
    <w:abstractNumId w:val="1"/>
  </w:num>
  <w:num w:numId="14" w16cid:durableId="1061753058">
    <w:abstractNumId w:val="13"/>
  </w:num>
  <w:num w:numId="15" w16cid:durableId="165828512">
    <w:abstractNumId w:val="14"/>
  </w:num>
  <w:num w:numId="16" w16cid:durableId="417019854">
    <w:abstractNumId w:val="22"/>
  </w:num>
  <w:num w:numId="17" w16cid:durableId="878979182">
    <w:abstractNumId w:val="20"/>
  </w:num>
  <w:num w:numId="18" w16cid:durableId="1861435208">
    <w:abstractNumId w:val="8"/>
  </w:num>
  <w:num w:numId="19" w16cid:durableId="1266380464">
    <w:abstractNumId w:val="15"/>
  </w:num>
  <w:num w:numId="20" w16cid:durableId="1556695019">
    <w:abstractNumId w:val="19"/>
  </w:num>
  <w:num w:numId="21" w16cid:durableId="1655598767">
    <w:abstractNumId w:val="11"/>
  </w:num>
  <w:num w:numId="22" w16cid:durableId="9837577">
    <w:abstractNumId w:val="5"/>
  </w:num>
  <w:num w:numId="23" w16cid:durableId="1359501285">
    <w:abstractNumId w:val="9"/>
  </w:num>
  <w:num w:numId="24" w16cid:durableId="535698921">
    <w:abstractNumId w:val="21"/>
  </w:num>
  <w:num w:numId="25" w16cid:durableId="2065251020">
    <w:abstractNumId w:val="4"/>
  </w:num>
  <w:num w:numId="26" w16cid:durableId="407465554">
    <w:abstractNumId w:val="2"/>
  </w:num>
  <w:num w:numId="27" w16cid:durableId="1960448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05"/>
    <w:rsid w:val="00001090"/>
    <w:rsid w:val="000018BE"/>
    <w:rsid w:val="00011093"/>
    <w:rsid w:val="00011D3E"/>
    <w:rsid w:val="000213FF"/>
    <w:rsid w:val="00022051"/>
    <w:rsid w:val="000277E4"/>
    <w:rsid w:val="00027B20"/>
    <w:rsid w:val="00030513"/>
    <w:rsid w:val="000319A0"/>
    <w:rsid w:val="00032908"/>
    <w:rsid w:val="0005127E"/>
    <w:rsid w:val="000564BE"/>
    <w:rsid w:val="000626EB"/>
    <w:rsid w:val="00067939"/>
    <w:rsid w:val="0007131D"/>
    <w:rsid w:val="000743C8"/>
    <w:rsid w:val="000812C5"/>
    <w:rsid w:val="00090880"/>
    <w:rsid w:val="00091BDE"/>
    <w:rsid w:val="00093746"/>
    <w:rsid w:val="00095588"/>
    <w:rsid w:val="000A60E0"/>
    <w:rsid w:val="000A6235"/>
    <w:rsid w:val="000A6C78"/>
    <w:rsid w:val="000B2393"/>
    <w:rsid w:val="000B5916"/>
    <w:rsid w:val="000C1E00"/>
    <w:rsid w:val="000D3804"/>
    <w:rsid w:val="000D3FA5"/>
    <w:rsid w:val="000E0588"/>
    <w:rsid w:val="000E6407"/>
    <w:rsid w:val="0010398C"/>
    <w:rsid w:val="00106457"/>
    <w:rsid w:val="0012056E"/>
    <w:rsid w:val="00121541"/>
    <w:rsid w:val="00123123"/>
    <w:rsid w:val="0012798D"/>
    <w:rsid w:val="001348E2"/>
    <w:rsid w:val="001373B6"/>
    <w:rsid w:val="00141214"/>
    <w:rsid w:val="00143703"/>
    <w:rsid w:val="001457A3"/>
    <w:rsid w:val="00153206"/>
    <w:rsid w:val="00164CA7"/>
    <w:rsid w:val="00166602"/>
    <w:rsid w:val="00183EA9"/>
    <w:rsid w:val="00185852"/>
    <w:rsid w:val="00190B8B"/>
    <w:rsid w:val="00191BD9"/>
    <w:rsid w:val="001A78B2"/>
    <w:rsid w:val="001B495C"/>
    <w:rsid w:val="001C0EEB"/>
    <w:rsid w:val="001C151A"/>
    <w:rsid w:val="001D4E08"/>
    <w:rsid w:val="001D5087"/>
    <w:rsid w:val="001D7A2E"/>
    <w:rsid w:val="001E77BE"/>
    <w:rsid w:val="001F18D0"/>
    <w:rsid w:val="001F2AA8"/>
    <w:rsid w:val="001F7904"/>
    <w:rsid w:val="0020080E"/>
    <w:rsid w:val="002062AD"/>
    <w:rsid w:val="00211467"/>
    <w:rsid w:val="002153DD"/>
    <w:rsid w:val="0022015B"/>
    <w:rsid w:val="00223D5D"/>
    <w:rsid w:val="00227BEB"/>
    <w:rsid w:val="00231475"/>
    <w:rsid w:val="0023253A"/>
    <w:rsid w:val="00236105"/>
    <w:rsid w:val="002418B7"/>
    <w:rsid w:val="00244964"/>
    <w:rsid w:val="002518D7"/>
    <w:rsid w:val="00262C29"/>
    <w:rsid w:val="0027364F"/>
    <w:rsid w:val="002757C2"/>
    <w:rsid w:val="002779FB"/>
    <w:rsid w:val="00277A35"/>
    <w:rsid w:val="0028795C"/>
    <w:rsid w:val="00293B5C"/>
    <w:rsid w:val="002A1C1B"/>
    <w:rsid w:val="002A2B5A"/>
    <w:rsid w:val="002B04B2"/>
    <w:rsid w:val="002B4ED8"/>
    <w:rsid w:val="002B60AE"/>
    <w:rsid w:val="002C1FDE"/>
    <w:rsid w:val="002D47AB"/>
    <w:rsid w:val="002D5B2F"/>
    <w:rsid w:val="002F04A2"/>
    <w:rsid w:val="002F28F3"/>
    <w:rsid w:val="002F2A83"/>
    <w:rsid w:val="002F5EAF"/>
    <w:rsid w:val="0030226B"/>
    <w:rsid w:val="00305600"/>
    <w:rsid w:val="00306067"/>
    <w:rsid w:val="0031166B"/>
    <w:rsid w:val="00316B92"/>
    <w:rsid w:val="00332CBF"/>
    <w:rsid w:val="003506BF"/>
    <w:rsid w:val="00354F44"/>
    <w:rsid w:val="0038042F"/>
    <w:rsid w:val="00382972"/>
    <w:rsid w:val="003834B9"/>
    <w:rsid w:val="00384032"/>
    <w:rsid w:val="00386F18"/>
    <w:rsid w:val="00395BD2"/>
    <w:rsid w:val="003A11D8"/>
    <w:rsid w:val="003A1CFD"/>
    <w:rsid w:val="003A2DDC"/>
    <w:rsid w:val="003A4045"/>
    <w:rsid w:val="003A794D"/>
    <w:rsid w:val="003B0D10"/>
    <w:rsid w:val="003B5308"/>
    <w:rsid w:val="003B73AE"/>
    <w:rsid w:val="003C3BF6"/>
    <w:rsid w:val="003C6AA5"/>
    <w:rsid w:val="003D0AE9"/>
    <w:rsid w:val="003D5CA1"/>
    <w:rsid w:val="00400171"/>
    <w:rsid w:val="0040292F"/>
    <w:rsid w:val="00402F62"/>
    <w:rsid w:val="00403167"/>
    <w:rsid w:val="00406310"/>
    <w:rsid w:val="00416C6B"/>
    <w:rsid w:val="004261C3"/>
    <w:rsid w:val="004271C5"/>
    <w:rsid w:val="004301B6"/>
    <w:rsid w:val="00430E53"/>
    <w:rsid w:val="00434468"/>
    <w:rsid w:val="004347CB"/>
    <w:rsid w:val="00446A2C"/>
    <w:rsid w:val="00455542"/>
    <w:rsid w:val="00470087"/>
    <w:rsid w:val="00485E52"/>
    <w:rsid w:val="00486E54"/>
    <w:rsid w:val="004A0078"/>
    <w:rsid w:val="004A19A4"/>
    <w:rsid w:val="004C119B"/>
    <w:rsid w:val="004C23E8"/>
    <w:rsid w:val="004C4BE7"/>
    <w:rsid w:val="004C4DDA"/>
    <w:rsid w:val="004D70A0"/>
    <w:rsid w:val="004E188D"/>
    <w:rsid w:val="004E68B3"/>
    <w:rsid w:val="004F4511"/>
    <w:rsid w:val="004F5218"/>
    <w:rsid w:val="00500956"/>
    <w:rsid w:val="005019AD"/>
    <w:rsid w:val="00501A93"/>
    <w:rsid w:val="005023F2"/>
    <w:rsid w:val="00506550"/>
    <w:rsid w:val="005067A1"/>
    <w:rsid w:val="0051156A"/>
    <w:rsid w:val="00514E31"/>
    <w:rsid w:val="0051748D"/>
    <w:rsid w:val="005200B8"/>
    <w:rsid w:val="005240D6"/>
    <w:rsid w:val="00527BA4"/>
    <w:rsid w:val="00537869"/>
    <w:rsid w:val="00546863"/>
    <w:rsid w:val="00554392"/>
    <w:rsid w:val="005631F7"/>
    <w:rsid w:val="00567D08"/>
    <w:rsid w:val="00574231"/>
    <w:rsid w:val="00580807"/>
    <w:rsid w:val="00583F5E"/>
    <w:rsid w:val="005B1B9F"/>
    <w:rsid w:val="005B1F7D"/>
    <w:rsid w:val="005C0698"/>
    <w:rsid w:val="005D2F9F"/>
    <w:rsid w:val="005D65E1"/>
    <w:rsid w:val="005E1793"/>
    <w:rsid w:val="005F2A14"/>
    <w:rsid w:val="005F673B"/>
    <w:rsid w:val="006012DD"/>
    <w:rsid w:val="006118FF"/>
    <w:rsid w:val="006121A5"/>
    <w:rsid w:val="006127B4"/>
    <w:rsid w:val="00612C28"/>
    <w:rsid w:val="00625E62"/>
    <w:rsid w:val="00632FE3"/>
    <w:rsid w:val="00634B15"/>
    <w:rsid w:val="00636D59"/>
    <w:rsid w:val="00640136"/>
    <w:rsid w:val="006434FE"/>
    <w:rsid w:val="0065335D"/>
    <w:rsid w:val="00653F1E"/>
    <w:rsid w:val="006652AC"/>
    <w:rsid w:val="00665F87"/>
    <w:rsid w:val="00666B2E"/>
    <w:rsid w:val="006729CC"/>
    <w:rsid w:val="006804BB"/>
    <w:rsid w:val="006815FF"/>
    <w:rsid w:val="00681F09"/>
    <w:rsid w:val="0069149F"/>
    <w:rsid w:val="006A0540"/>
    <w:rsid w:val="006A5F19"/>
    <w:rsid w:val="006B005E"/>
    <w:rsid w:val="006B2438"/>
    <w:rsid w:val="006B3DA8"/>
    <w:rsid w:val="006B4B2F"/>
    <w:rsid w:val="006B7E79"/>
    <w:rsid w:val="006C06F1"/>
    <w:rsid w:val="006C5E83"/>
    <w:rsid w:val="006D0E2F"/>
    <w:rsid w:val="006E0934"/>
    <w:rsid w:val="006E4519"/>
    <w:rsid w:val="006F1ACB"/>
    <w:rsid w:val="006F374A"/>
    <w:rsid w:val="006F4D19"/>
    <w:rsid w:val="00706679"/>
    <w:rsid w:val="007114A8"/>
    <w:rsid w:val="00712D4D"/>
    <w:rsid w:val="00723296"/>
    <w:rsid w:val="00731956"/>
    <w:rsid w:val="00735702"/>
    <w:rsid w:val="0074240D"/>
    <w:rsid w:val="00745CCC"/>
    <w:rsid w:val="00751E41"/>
    <w:rsid w:val="007529B8"/>
    <w:rsid w:val="007558EA"/>
    <w:rsid w:val="00757A20"/>
    <w:rsid w:val="0076285E"/>
    <w:rsid w:val="00775F81"/>
    <w:rsid w:val="00780097"/>
    <w:rsid w:val="00790E30"/>
    <w:rsid w:val="007933DB"/>
    <w:rsid w:val="007A1399"/>
    <w:rsid w:val="007A30F8"/>
    <w:rsid w:val="007A449E"/>
    <w:rsid w:val="007B67BF"/>
    <w:rsid w:val="007C2DA4"/>
    <w:rsid w:val="007D28B1"/>
    <w:rsid w:val="007D352D"/>
    <w:rsid w:val="007D5043"/>
    <w:rsid w:val="007E507D"/>
    <w:rsid w:val="007F4170"/>
    <w:rsid w:val="00810AE0"/>
    <w:rsid w:val="00816E6B"/>
    <w:rsid w:val="00821D49"/>
    <w:rsid w:val="00822606"/>
    <w:rsid w:val="008248E0"/>
    <w:rsid w:val="00827F61"/>
    <w:rsid w:val="00830761"/>
    <w:rsid w:val="0083230A"/>
    <w:rsid w:val="00835352"/>
    <w:rsid w:val="008437B5"/>
    <w:rsid w:val="00843899"/>
    <w:rsid w:val="00854E8A"/>
    <w:rsid w:val="0086338F"/>
    <w:rsid w:val="0086373C"/>
    <w:rsid w:val="00865F18"/>
    <w:rsid w:val="0086674D"/>
    <w:rsid w:val="0087310B"/>
    <w:rsid w:val="00876465"/>
    <w:rsid w:val="00877771"/>
    <w:rsid w:val="00877AB6"/>
    <w:rsid w:val="00880376"/>
    <w:rsid w:val="00881173"/>
    <w:rsid w:val="0088660B"/>
    <w:rsid w:val="00890A2C"/>
    <w:rsid w:val="008945E5"/>
    <w:rsid w:val="008A18E0"/>
    <w:rsid w:val="008A5EE0"/>
    <w:rsid w:val="008A6972"/>
    <w:rsid w:val="008B058F"/>
    <w:rsid w:val="008B75C5"/>
    <w:rsid w:val="008C2D94"/>
    <w:rsid w:val="008C3961"/>
    <w:rsid w:val="008E02FC"/>
    <w:rsid w:val="008E314C"/>
    <w:rsid w:val="008E3FDC"/>
    <w:rsid w:val="008F3997"/>
    <w:rsid w:val="0090395F"/>
    <w:rsid w:val="0091174E"/>
    <w:rsid w:val="009121EB"/>
    <w:rsid w:val="0092260A"/>
    <w:rsid w:val="0092539A"/>
    <w:rsid w:val="00925B3A"/>
    <w:rsid w:val="00926D39"/>
    <w:rsid w:val="00927702"/>
    <w:rsid w:val="00931D24"/>
    <w:rsid w:val="00932F78"/>
    <w:rsid w:val="0093507C"/>
    <w:rsid w:val="00941D19"/>
    <w:rsid w:val="00943A9E"/>
    <w:rsid w:val="00946FD1"/>
    <w:rsid w:val="0095029B"/>
    <w:rsid w:val="009545B0"/>
    <w:rsid w:val="00960EF6"/>
    <w:rsid w:val="009637AD"/>
    <w:rsid w:val="00964AB3"/>
    <w:rsid w:val="00976948"/>
    <w:rsid w:val="009802B2"/>
    <w:rsid w:val="00981282"/>
    <w:rsid w:val="00987648"/>
    <w:rsid w:val="00992FC6"/>
    <w:rsid w:val="0099402C"/>
    <w:rsid w:val="009957C9"/>
    <w:rsid w:val="009A2BD5"/>
    <w:rsid w:val="009A364F"/>
    <w:rsid w:val="009A5C1B"/>
    <w:rsid w:val="009D4B20"/>
    <w:rsid w:val="009E5029"/>
    <w:rsid w:val="009F5BF1"/>
    <w:rsid w:val="009F7459"/>
    <w:rsid w:val="00A0437B"/>
    <w:rsid w:val="00A14E1F"/>
    <w:rsid w:val="00A16BE0"/>
    <w:rsid w:val="00A32B50"/>
    <w:rsid w:val="00A43275"/>
    <w:rsid w:val="00A45838"/>
    <w:rsid w:val="00A51142"/>
    <w:rsid w:val="00A54C84"/>
    <w:rsid w:val="00A55A90"/>
    <w:rsid w:val="00A65CF9"/>
    <w:rsid w:val="00A66BF2"/>
    <w:rsid w:val="00A717FD"/>
    <w:rsid w:val="00A73164"/>
    <w:rsid w:val="00A73AA3"/>
    <w:rsid w:val="00A803CD"/>
    <w:rsid w:val="00A8413E"/>
    <w:rsid w:val="00A90A2E"/>
    <w:rsid w:val="00A9344D"/>
    <w:rsid w:val="00A97937"/>
    <w:rsid w:val="00AA14E5"/>
    <w:rsid w:val="00AA1D16"/>
    <w:rsid w:val="00AA4FA9"/>
    <w:rsid w:val="00AB0E92"/>
    <w:rsid w:val="00AB308C"/>
    <w:rsid w:val="00AC69E7"/>
    <w:rsid w:val="00AD0E69"/>
    <w:rsid w:val="00AD48AD"/>
    <w:rsid w:val="00AE13B5"/>
    <w:rsid w:val="00AE1E08"/>
    <w:rsid w:val="00AF4A41"/>
    <w:rsid w:val="00B054A2"/>
    <w:rsid w:val="00B24A58"/>
    <w:rsid w:val="00B271DD"/>
    <w:rsid w:val="00B3307D"/>
    <w:rsid w:val="00B3647A"/>
    <w:rsid w:val="00B3733B"/>
    <w:rsid w:val="00B42D06"/>
    <w:rsid w:val="00B43D92"/>
    <w:rsid w:val="00B45D12"/>
    <w:rsid w:val="00B45FDF"/>
    <w:rsid w:val="00B47218"/>
    <w:rsid w:val="00B51C81"/>
    <w:rsid w:val="00B56828"/>
    <w:rsid w:val="00B62E74"/>
    <w:rsid w:val="00B72DAC"/>
    <w:rsid w:val="00B7646A"/>
    <w:rsid w:val="00B80E5F"/>
    <w:rsid w:val="00B81000"/>
    <w:rsid w:val="00B87BA0"/>
    <w:rsid w:val="00B92786"/>
    <w:rsid w:val="00B95E88"/>
    <w:rsid w:val="00B97333"/>
    <w:rsid w:val="00B973D7"/>
    <w:rsid w:val="00BA5CCC"/>
    <w:rsid w:val="00BA7221"/>
    <w:rsid w:val="00BB2C98"/>
    <w:rsid w:val="00BB3D12"/>
    <w:rsid w:val="00BC2D18"/>
    <w:rsid w:val="00BD72A2"/>
    <w:rsid w:val="00BE0F10"/>
    <w:rsid w:val="00BE1162"/>
    <w:rsid w:val="00BE7044"/>
    <w:rsid w:val="00BF57FA"/>
    <w:rsid w:val="00BF6AFB"/>
    <w:rsid w:val="00C01505"/>
    <w:rsid w:val="00C02F67"/>
    <w:rsid w:val="00C12B20"/>
    <w:rsid w:val="00C14D62"/>
    <w:rsid w:val="00C32100"/>
    <w:rsid w:val="00C32AB1"/>
    <w:rsid w:val="00C43EC7"/>
    <w:rsid w:val="00C4697D"/>
    <w:rsid w:val="00C47A40"/>
    <w:rsid w:val="00C80074"/>
    <w:rsid w:val="00C84404"/>
    <w:rsid w:val="00C84848"/>
    <w:rsid w:val="00CA259C"/>
    <w:rsid w:val="00CA3A45"/>
    <w:rsid w:val="00CA4B57"/>
    <w:rsid w:val="00CB02C8"/>
    <w:rsid w:val="00CB381F"/>
    <w:rsid w:val="00CC0F9D"/>
    <w:rsid w:val="00CC51C2"/>
    <w:rsid w:val="00CC5346"/>
    <w:rsid w:val="00CD16C6"/>
    <w:rsid w:val="00CD5183"/>
    <w:rsid w:val="00CE41DE"/>
    <w:rsid w:val="00CF74AF"/>
    <w:rsid w:val="00CF7FA1"/>
    <w:rsid w:val="00D0211A"/>
    <w:rsid w:val="00D05AAB"/>
    <w:rsid w:val="00D061DC"/>
    <w:rsid w:val="00D103AA"/>
    <w:rsid w:val="00D11C8F"/>
    <w:rsid w:val="00D1577B"/>
    <w:rsid w:val="00D25918"/>
    <w:rsid w:val="00D30583"/>
    <w:rsid w:val="00D30DB4"/>
    <w:rsid w:val="00D32A66"/>
    <w:rsid w:val="00D402D2"/>
    <w:rsid w:val="00D41DC5"/>
    <w:rsid w:val="00D42690"/>
    <w:rsid w:val="00D42D52"/>
    <w:rsid w:val="00D4311B"/>
    <w:rsid w:val="00D46468"/>
    <w:rsid w:val="00D52E7F"/>
    <w:rsid w:val="00D5585A"/>
    <w:rsid w:val="00D63944"/>
    <w:rsid w:val="00D64266"/>
    <w:rsid w:val="00D73F91"/>
    <w:rsid w:val="00D76F56"/>
    <w:rsid w:val="00D872FA"/>
    <w:rsid w:val="00D935D1"/>
    <w:rsid w:val="00DA012F"/>
    <w:rsid w:val="00DB432B"/>
    <w:rsid w:val="00DB7AFE"/>
    <w:rsid w:val="00DD1599"/>
    <w:rsid w:val="00DD2242"/>
    <w:rsid w:val="00DD6AD9"/>
    <w:rsid w:val="00DE30BF"/>
    <w:rsid w:val="00DF230B"/>
    <w:rsid w:val="00E0387B"/>
    <w:rsid w:val="00E120DB"/>
    <w:rsid w:val="00E12235"/>
    <w:rsid w:val="00E1258C"/>
    <w:rsid w:val="00E138CE"/>
    <w:rsid w:val="00E13F17"/>
    <w:rsid w:val="00E16A02"/>
    <w:rsid w:val="00E25968"/>
    <w:rsid w:val="00E25C7D"/>
    <w:rsid w:val="00E35331"/>
    <w:rsid w:val="00E41287"/>
    <w:rsid w:val="00E46851"/>
    <w:rsid w:val="00E55546"/>
    <w:rsid w:val="00E558A3"/>
    <w:rsid w:val="00E64F53"/>
    <w:rsid w:val="00E67DBA"/>
    <w:rsid w:val="00E70C71"/>
    <w:rsid w:val="00E72474"/>
    <w:rsid w:val="00E820B7"/>
    <w:rsid w:val="00E85D2F"/>
    <w:rsid w:val="00E86E0F"/>
    <w:rsid w:val="00E870DF"/>
    <w:rsid w:val="00E87F4D"/>
    <w:rsid w:val="00EA2592"/>
    <w:rsid w:val="00EA5038"/>
    <w:rsid w:val="00EB3F8C"/>
    <w:rsid w:val="00EB4AF0"/>
    <w:rsid w:val="00EC4D87"/>
    <w:rsid w:val="00ED0DD6"/>
    <w:rsid w:val="00ED1157"/>
    <w:rsid w:val="00ED4C51"/>
    <w:rsid w:val="00ED6118"/>
    <w:rsid w:val="00EE125A"/>
    <w:rsid w:val="00EE63E4"/>
    <w:rsid w:val="00EF4D3F"/>
    <w:rsid w:val="00EF66CA"/>
    <w:rsid w:val="00F02AD1"/>
    <w:rsid w:val="00F07B1E"/>
    <w:rsid w:val="00F15B56"/>
    <w:rsid w:val="00F16388"/>
    <w:rsid w:val="00F163FC"/>
    <w:rsid w:val="00F210BF"/>
    <w:rsid w:val="00F37728"/>
    <w:rsid w:val="00F40E6D"/>
    <w:rsid w:val="00F42782"/>
    <w:rsid w:val="00F500F2"/>
    <w:rsid w:val="00F572ED"/>
    <w:rsid w:val="00F604E5"/>
    <w:rsid w:val="00F65574"/>
    <w:rsid w:val="00F65B3E"/>
    <w:rsid w:val="00F726DD"/>
    <w:rsid w:val="00F75A4C"/>
    <w:rsid w:val="00F810C9"/>
    <w:rsid w:val="00F92E7D"/>
    <w:rsid w:val="00F95688"/>
    <w:rsid w:val="00FA1852"/>
    <w:rsid w:val="00FB0886"/>
    <w:rsid w:val="00FB4C38"/>
    <w:rsid w:val="00FC3630"/>
    <w:rsid w:val="00FC65BD"/>
    <w:rsid w:val="00FC6D52"/>
    <w:rsid w:val="00FC79C6"/>
    <w:rsid w:val="00FE1E45"/>
    <w:rsid w:val="00FE3BBF"/>
    <w:rsid w:val="00FE4683"/>
    <w:rsid w:val="00FF060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1CCF1"/>
  <w15:docId w15:val="{3A08336A-49C4-407A-98DD-195465D0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5F19"/>
    <w:rPr>
      <w:rFonts w:ascii="Arial" w:hAnsi="Arial" w:cs="Arial"/>
      <w:sz w:val="20"/>
    </w:rPr>
  </w:style>
  <w:style w:type="paragraph" w:styleId="berschrift1">
    <w:name w:val="heading 1"/>
    <w:basedOn w:val="Standard"/>
    <w:next w:val="Standard"/>
    <w:link w:val="berschrift1Zchn"/>
    <w:uiPriority w:val="9"/>
    <w:qFormat/>
    <w:rsid w:val="008A6972"/>
    <w:pPr>
      <w:pageBreakBefore/>
      <w:numPr>
        <w:numId w:val="27"/>
      </w:numPr>
      <w:ind w:left="1134" w:hanging="1134"/>
      <w:outlineLvl w:val="0"/>
    </w:pPr>
    <w:rPr>
      <w:rFonts w:ascii="Arial Black" w:hAnsi="Arial Black"/>
      <w:b/>
      <w:bCs/>
      <w:sz w:val="40"/>
      <w:szCs w:val="40"/>
    </w:rPr>
  </w:style>
  <w:style w:type="paragraph" w:styleId="berschrift2">
    <w:name w:val="heading 2"/>
    <w:basedOn w:val="Standard"/>
    <w:next w:val="Standard"/>
    <w:link w:val="berschrift2Zchn"/>
    <w:uiPriority w:val="9"/>
    <w:unhideWhenUsed/>
    <w:qFormat/>
    <w:rsid w:val="00E13F17"/>
    <w:pPr>
      <w:numPr>
        <w:ilvl w:val="1"/>
        <w:numId w:val="27"/>
      </w:numPr>
      <w:spacing w:before="200" w:after="120" w:line="240" w:lineRule="auto"/>
      <w:ind w:left="1134" w:hanging="1134"/>
      <w:outlineLvl w:val="1"/>
    </w:pPr>
    <w:rPr>
      <w:sz w:val="40"/>
      <w:szCs w:val="40"/>
    </w:rPr>
  </w:style>
  <w:style w:type="paragraph" w:styleId="berschrift3">
    <w:name w:val="heading 3"/>
    <w:basedOn w:val="Standard"/>
    <w:next w:val="Standard"/>
    <w:link w:val="berschrift3Zchn"/>
    <w:uiPriority w:val="9"/>
    <w:unhideWhenUsed/>
    <w:qFormat/>
    <w:rsid w:val="008E314C"/>
    <w:pPr>
      <w:numPr>
        <w:ilvl w:val="2"/>
        <w:numId w:val="27"/>
      </w:numPr>
      <w:spacing w:after="0"/>
      <w:ind w:left="1134" w:hanging="1134"/>
      <w:outlineLvl w:val="2"/>
    </w:pPr>
    <w:rPr>
      <w:rFonts w:ascii="Arial Black" w:hAnsi="Arial Black"/>
    </w:rPr>
  </w:style>
  <w:style w:type="paragraph" w:styleId="berschrift4">
    <w:name w:val="heading 4"/>
    <w:basedOn w:val="Standard"/>
    <w:next w:val="Standard"/>
    <w:link w:val="berschrift4Zchn"/>
    <w:uiPriority w:val="9"/>
    <w:unhideWhenUsed/>
    <w:qFormat/>
    <w:rsid w:val="008E314C"/>
    <w:pPr>
      <w:numPr>
        <w:ilvl w:val="3"/>
        <w:numId w:val="27"/>
      </w:numPr>
      <w:spacing w:after="0"/>
      <w:ind w:left="1134" w:hanging="1134"/>
      <w:outlineLvl w:val="3"/>
    </w:pPr>
    <w:rPr>
      <w:i/>
      <w:iCs/>
      <w:noProof/>
    </w:rPr>
  </w:style>
  <w:style w:type="paragraph" w:styleId="berschrift5">
    <w:name w:val="heading 5"/>
    <w:basedOn w:val="Standard"/>
    <w:next w:val="Standard"/>
    <w:link w:val="berschrift5Zchn"/>
    <w:uiPriority w:val="9"/>
    <w:unhideWhenUsed/>
    <w:rsid w:val="00636D59"/>
    <w:pPr>
      <w:keepNext/>
      <w:keepLines/>
      <w:numPr>
        <w:ilvl w:val="4"/>
        <w:numId w:val="27"/>
      </w:numPr>
      <w:spacing w:before="40" w:after="0"/>
      <w:outlineLvl w:val="4"/>
    </w:pPr>
    <w:rPr>
      <w:rFonts w:asciiTheme="majorHAnsi" w:eastAsiaTheme="majorEastAsia" w:hAnsiTheme="majorHAnsi" w:cstheme="majorBidi"/>
      <w:color w:val="001747" w:themeColor="accent1" w:themeShade="BF"/>
    </w:rPr>
  </w:style>
  <w:style w:type="paragraph" w:styleId="berschrift6">
    <w:name w:val="heading 6"/>
    <w:basedOn w:val="Standard"/>
    <w:next w:val="Standard"/>
    <w:link w:val="berschrift6Zchn"/>
    <w:uiPriority w:val="9"/>
    <w:unhideWhenUsed/>
    <w:rsid w:val="00636D59"/>
    <w:pPr>
      <w:keepNext/>
      <w:keepLines/>
      <w:numPr>
        <w:ilvl w:val="5"/>
        <w:numId w:val="27"/>
      </w:numPr>
      <w:spacing w:before="40" w:after="0"/>
      <w:outlineLvl w:val="5"/>
    </w:pPr>
    <w:rPr>
      <w:rFonts w:asciiTheme="majorHAnsi" w:eastAsiaTheme="majorEastAsia" w:hAnsiTheme="majorHAnsi" w:cstheme="majorBidi"/>
      <w:color w:val="000F2F" w:themeColor="accent1" w:themeShade="7F"/>
    </w:rPr>
  </w:style>
  <w:style w:type="paragraph" w:styleId="berschrift7">
    <w:name w:val="heading 7"/>
    <w:basedOn w:val="Standard"/>
    <w:next w:val="Standard"/>
    <w:link w:val="berschrift7Zchn"/>
    <w:uiPriority w:val="9"/>
    <w:semiHidden/>
    <w:unhideWhenUsed/>
    <w:rsid w:val="008E314C"/>
    <w:pPr>
      <w:keepNext/>
      <w:keepLines/>
      <w:numPr>
        <w:ilvl w:val="6"/>
        <w:numId w:val="27"/>
      </w:numPr>
      <w:spacing w:before="40" w:after="0"/>
      <w:outlineLvl w:val="6"/>
    </w:pPr>
    <w:rPr>
      <w:rFonts w:asciiTheme="majorHAnsi" w:eastAsiaTheme="majorEastAsia" w:hAnsiTheme="majorHAnsi" w:cstheme="majorBidi"/>
      <w:i/>
      <w:iCs/>
      <w:color w:val="000F2F" w:themeColor="accent1" w:themeShade="7F"/>
    </w:rPr>
  </w:style>
  <w:style w:type="paragraph" w:styleId="berschrift8">
    <w:name w:val="heading 8"/>
    <w:basedOn w:val="Standard"/>
    <w:next w:val="Standard"/>
    <w:link w:val="berschrift8Zchn"/>
    <w:uiPriority w:val="9"/>
    <w:semiHidden/>
    <w:unhideWhenUsed/>
    <w:qFormat/>
    <w:rsid w:val="008E314C"/>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314C"/>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7A40"/>
    <w:pPr>
      <w:numPr>
        <w:numId w:val="24"/>
      </w:numPr>
      <w:spacing w:after="240" w:line="240" w:lineRule="auto"/>
      <w:ind w:left="284" w:hanging="294"/>
      <w:contextualSpacing/>
    </w:pPr>
    <w:rPr>
      <w:szCs w:val="20"/>
    </w:rPr>
  </w:style>
  <w:style w:type="table" w:styleId="Tabellenraster">
    <w:name w:val="Table Grid"/>
    <w:basedOn w:val="NormaleTabelle"/>
    <w:uiPriority w:val="59"/>
    <w:rsid w:val="00A1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8E314C"/>
    <w:rPr>
      <w:rFonts w:ascii="Arial" w:hAnsi="Arial" w:cs="Arial"/>
      <w:i/>
      <w:iCs/>
      <w:noProof/>
      <w:sz w:val="20"/>
    </w:rPr>
  </w:style>
  <w:style w:type="paragraph" w:styleId="Kopfzeile">
    <w:name w:val="header"/>
    <w:basedOn w:val="Standard"/>
    <w:link w:val="KopfzeileZchn"/>
    <w:uiPriority w:val="99"/>
    <w:unhideWhenUsed/>
    <w:rsid w:val="00C47A40"/>
    <w:pPr>
      <w:tabs>
        <w:tab w:val="center" w:pos="4536"/>
        <w:tab w:val="right" w:pos="9072"/>
      </w:tabs>
      <w:spacing w:after="0" w:line="240" w:lineRule="auto"/>
    </w:pPr>
    <w:rPr>
      <w:sz w:val="16"/>
    </w:rPr>
  </w:style>
  <w:style w:type="paragraph" w:styleId="Fuzeile">
    <w:name w:val="footer"/>
    <w:basedOn w:val="Standard"/>
    <w:link w:val="FuzeileZchn"/>
    <w:uiPriority w:val="99"/>
    <w:unhideWhenUsed/>
    <w:rsid w:val="00C47A40"/>
    <w:pPr>
      <w:tabs>
        <w:tab w:val="center" w:pos="4513"/>
        <w:tab w:val="right" w:pos="9026"/>
      </w:tabs>
      <w:spacing w:after="0" w:line="240" w:lineRule="auto"/>
    </w:pPr>
    <w:rPr>
      <w:sz w:val="16"/>
    </w:rPr>
  </w:style>
  <w:style w:type="character" w:customStyle="1" w:styleId="FuzeileZchn">
    <w:name w:val="Fußzeile Zchn"/>
    <w:basedOn w:val="Absatz-Standardschriftart"/>
    <w:link w:val="Fuzeile"/>
    <w:uiPriority w:val="99"/>
    <w:rsid w:val="00C47A40"/>
    <w:rPr>
      <w:rFonts w:ascii="Arial" w:hAnsi="Arial" w:cs="Arial"/>
      <w:sz w:val="16"/>
    </w:rPr>
  </w:style>
  <w:style w:type="character" w:customStyle="1" w:styleId="berschrift1Zchn">
    <w:name w:val="Überschrift 1 Zchn"/>
    <w:basedOn w:val="Absatz-Standardschriftart"/>
    <w:link w:val="berschrift1"/>
    <w:uiPriority w:val="9"/>
    <w:rsid w:val="008A6972"/>
    <w:rPr>
      <w:rFonts w:ascii="Arial Black" w:hAnsi="Arial Black" w:cs="Arial"/>
      <w:b/>
      <w:bCs/>
      <w:sz w:val="40"/>
      <w:szCs w:val="40"/>
    </w:rPr>
  </w:style>
  <w:style w:type="character" w:customStyle="1" w:styleId="KopfzeileZchn">
    <w:name w:val="Kopfzeile Zchn"/>
    <w:basedOn w:val="Absatz-Standardschriftart"/>
    <w:link w:val="Kopfzeile"/>
    <w:uiPriority w:val="99"/>
    <w:rsid w:val="00C47A40"/>
    <w:rPr>
      <w:rFonts w:ascii="Arial" w:hAnsi="Arial" w:cs="Arial"/>
      <w:sz w:val="16"/>
    </w:rPr>
  </w:style>
  <w:style w:type="character" w:customStyle="1" w:styleId="berschrift2Zchn">
    <w:name w:val="Überschrift 2 Zchn"/>
    <w:basedOn w:val="Absatz-Standardschriftart"/>
    <w:link w:val="berschrift2"/>
    <w:uiPriority w:val="9"/>
    <w:rsid w:val="00E13F17"/>
    <w:rPr>
      <w:rFonts w:ascii="Arial" w:hAnsi="Arial" w:cs="Arial"/>
      <w:sz w:val="40"/>
      <w:szCs w:val="40"/>
    </w:rPr>
  </w:style>
  <w:style w:type="paragraph" w:styleId="Sprechblasentext">
    <w:name w:val="Balloon Text"/>
    <w:basedOn w:val="Standard"/>
    <w:link w:val="SprechblasentextZchn"/>
    <w:uiPriority w:val="99"/>
    <w:semiHidden/>
    <w:unhideWhenUsed/>
    <w:rsid w:val="00B62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2E74"/>
    <w:rPr>
      <w:rFonts w:ascii="Tahoma" w:hAnsi="Tahoma" w:cs="Tahoma"/>
      <w:sz w:val="16"/>
      <w:szCs w:val="16"/>
    </w:rPr>
  </w:style>
  <w:style w:type="character" w:styleId="Platzhaltertext">
    <w:name w:val="Placeholder Text"/>
    <w:basedOn w:val="Absatz-Standardschriftart"/>
    <w:uiPriority w:val="99"/>
    <w:semiHidden/>
    <w:rsid w:val="00416C6B"/>
    <w:rPr>
      <w:color w:val="808080"/>
    </w:rPr>
  </w:style>
  <w:style w:type="character" w:customStyle="1" w:styleId="berschrift3Zchn">
    <w:name w:val="Überschrift 3 Zchn"/>
    <w:basedOn w:val="Absatz-Standardschriftart"/>
    <w:link w:val="berschrift3"/>
    <w:uiPriority w:val="9"/>
    <w:rsid w:val="008E314C"/>
    <w:rPr>
      <w:rFonts w:ascii="Arial Black" w:hAnsi="Arial Black" w:cs="Arial"/>
      <w:sz w:val="20"/>
    </w:rPr>
  </w:style>
  <w:style w:type="character" w:customStyle="1" w:styleId="berschrift5Zchn">
    <w:name w:val="Überschrift 5 Zchn"/>
    <w:basedOn w:val="Absatz-Standardschriftart"/>
    <w:link w:val="berschrift5"/>
    <w:uiPriority w:val="9"/>
    <w:rsid w:val="00636D59"/>
    <w:rPr>
      <w:rFonts w:asciiTheme="majorHAnsi" w:eastAsiaTheme="majorEastAsia" w:hAnsiTheme="majorHAnsi" w:cstheme="majorBidi"/>
      <w:color w:val="001747" w:themeColor="accent1" w:themeShade="BF"/>
      <w:sz w:val="20"/>
    </w:rPr>
  </w:style>
  <w:style w:type="character" w:customStyle="1" w:styleId="berschrift6Zchn">
    <w:name w:val="Überschrift 6 Zchn"/>
    <w:basedOn w:val="Absatz-Standardschriftart"/>
    <w:link w:val="berschrift6"/>
    <w:uiPriority w:val="9"/>
    <w:rsid w:val="00636D59"/>
    <w:rPr>
      <w:rFonts w:asciiTheme="majorHAnsi" w:eastAsiaTheme="majorEastAsia" w:hAnsiTheme="majorHAnsi" w:cstheme="majorBidi"/>
      <w:color w:val="000F2F" w:themeColor="accent1" w:themeShade="7F"/>
      <w:sz w:val="20"/>
    </w:rPr>
  </w:style>
  <w:style w:type="character" w:styleId="Hyperlink">
    <w:name w:val="Hyperlink"/>
    <w:basedOn w:val="Absatz-Standardschriftart"/>
    <w:uiPriority w:val="99"/>
    <w:unhideWhenUsed/>
    <w:rsid w:val="002C1FDE"/>
    <w:rPr>
      <w:color w:val="66CCFF" w:themeColor="hyperlink"/>
      <w:u w:val="single"/>
    </w:rPr>
  </w:style>
  <w:style w:type="paragraph" w:customStyle="1" w:styleId="Titel3Aufgabe">
    <w:name w:val="Titel 3 Aufgabe"/>
    <w:basedOn w:val="Listenabsatz"/>
    <w:link w:val="Titel3AufgabeZchn"/>
    <w:qFormat/>
    <w:rsid w:val="00F65B3E"/>
    <w:pPr>
      <w:numPr>
        <w:numId w:val="26"/>
      </w:numPr>
      <w:spacing w:after="0"/>
      <w:ind w:left="426" w:hanging="426"/>
    </w:pPr>
    <w:rPr>
      <w:rFonts w:asciiTheme="majorHAnsi" w:hAnsiTheme="majorHAnsi"/>
    </w:rPr>
  </w:style>
  <w:style w:type="character" w:customStyle="1" w:styleId="Titel3AufgabeZchn">
    <w:name w:val="Titel 3 Aufgabe Zchn"/>
    <w:basedOn w:val="Absatz-Standardschriftart"/>
    <w:link w:val="Titel3Aufgabe"/>
    <w:rsid w:val="00F65B3E"/>
    <w:rPr>
      <w:rFonts w:asciiTheme="majorHAnsi" w:hAnsiTheme="majorHAnsi" w:cs="Arial"/>
      <w:sz w:val="20"/>
      <w:szCs w:val="20"/>
    </w:rPr>
  </w:style>
  <w:style w:type="paragraph" w:styleId="Verzeichnis1">
    <w:name w:val="toc 1"/>
    <w:basedOn w:val="Standard"/>
    <w:next w:val="Standard"/>
    <w:autoRedefine/>
    <w:uiPriority w:val="39"/>
    <w:unhideWhenUsed/>
    <w:rsid w:val="009A2BD5"/>
    <w:pPr>
      <w:tabs>
        <w:tab w:val="right" w:leader="dot" w:pos="9346"/>
      </w:tabs>
      <w:spacing w:after="100"/>
      <w:ind w:left="425" w:hanging="425"/>
    </w:pPr>
    <w:rPr>
      <w:b/>
      <w:noProof/>
    </w:rPr>
  </w:style>
  <w:style w:type="paragraph" w:styleId="Verzeichnis2">
    <w:name w:val="toc 2"/>
    <w:basedOn w:val="Standard"/>
    <w:next w:val="Standard"/>
    <w:autoRedefine/>
    <w:uiPriority w:val="39"/>
    <w:unhideWhenUsed/>
    <w:rsid w:val="009A2BD5"/>
    <w:pPr>
      <w:tabs>
        <w:tab w:val="right" w:leader="dot" w:pos="9346"/>
      </w:tabs>
      <w:spacing w:after="100" w:line="240" w:lineRule="auto"/>
      <w:ind w:left="993" w:hanging="709"/>
    </w:pPr>
    <w:rPr>
      <w:i/>
      <w:iCs/>
      <w:noProof/>
    </w:rPr>
  </w:style>
  <w:style w:type="paragraph" w:styleId="Verzeichnis3">
    <w:name w:val="toc 3"/>
    <w:basedOn w:val="Standard"/>
    <w:next w:val="Standard"/>
    <w:autoRedefine/>
    <w:uiPriority w:val="39"/>
    <w:unhideWhenUsed/>
    <w:rsid w:val="009A2BD5"/>
    <w:pPr>
      <w:tabs>
        <w:tab w:val="left" w:pos="1701"/>
        <w:tab w:val="right" w:leader="dot" w:pos="9346"/>
      </w:tabs>
      <w:spacing w:after="100" w:line="240" w:lineRule="auto"/>
      <w:ind w:left="1418" w:hanging="851"/>
      <w:contextualSpacing/>
    </w:pPr>
    <w:rPr>
      <w:noProof/>
    </w:rPr>
  </w:style>
  <w:style w:type="paragraph" w:customStyle="1" w:styleId="berschrift-ohneIndex">
    <w:name w:val="Überschrift - ohne Index"/>
    <w:basedOn w:val="berschrift1"/>
    <w:qFormat/>
    <w:rsid w:val="008E314C"/>
    <w:pPr>
      <w:numPr>
        <w:numId w:val="0"/>
      </w:numPr>
    </w:pPr>
  </w:style>
  <w:style w:type="character" w:customStyle="1" w:styleId="berschrift7Zchn">
    <w:name w:val="Überschrift 7 Zchn"/>
    <w:basedOn w:val="Absatz-Standardschriftart"/>
    <w:link w:val="berschrift7"/>
    <w:uiPriority w:val="9"/>
    <w:semiHidden/>
    <w:rsid w:val="008E314C"/>
    <w:rPr>
      <w:rFonts w:asciiTheme="majorHAnsi" w:eastAsiaTheme="majorEastAsia" w:hAnsiTheme="majorHAnsi" w:cstheme="majorBidi"/>
      <w:i/>
      <w:iCs/>
      <w:color w:val="000F2F" w:themeColor="accent1" w:themeShade="7F"/>
      <w:sz w:val="20"/>
    </w:rPr>
  </w:style>
  <w:style w:type="character" w:customStyle="1" w:styleId="berschrift8Zchn">
    <w:name w:val="Überschrift 8 Zchn"/>
    <w:basedOn w:val="Absatz-Standardschriftart"/>
    <w:link w:val="berschrift8"/>
    <w:uiPriority w:val="9"/>
    <w:semiHidden/>
    <w:rsid w:val="008E31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314C"/>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8A6972"/>
    <w:pPr>
      <w:spacing w:after="0" w:line="240" w:lineRule="auto"/>
      <w:ind w:left="1418" w:hanging="1418"/>
    </w:pPr>
    <w:rPr>
      <w:rFonts w:eastAsia="Calibri" w:cs="Times New Roman"/>
    </w:rPr>
  </w:style>
  <w:style w:type="paragraph" w:styleId="Beschriftung">
    <w:name w:val="caption"/>
    <w:basedOn w:val="Standard"/>
    <w:next w:val="Standard"/>
    <w:uiPriority w:val="35"/>
    <w:unhideWhenUsed/>
    <w:qFormat/>
    <w:rsid w:val="008A6972"/>
    <w:pPr>
      <w:spacing w:line="240" w:lineRule="auto"/>
    </w:pPr>
    <w:rPr>
      <w:i/>
      <w:iCs/>
      <w:color w:val="CCCC00" w:themeColor="text2"/>
      <w:sz w:val="18"/>
      <w:szCs w:val="18"/>
    </w:rPr>
  </w:style>
  <w:style w:type="character" w:styleId="NichtaufgelsteErwhnung">
    <w:name w:val="Unresolved Mention"/>
    <w:basedOn w:val="Absatz-Standardschriftart"/>
    <w:uiPriority w:val="99"/>
    <w:semiHidden/>
    <w:unhideWhenUsed/>
    <w:rsid w:val="00BC2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617839">
      <w:bodyDiv w:val="1"/>
      <w:marLeft w:val="0"/>
      <w:marRight w:val="0"/>
      <w:marTop w:val="0"/>
      <w:marBottom w:val="0"/>
      <w:divBdr>
        <w:top w:val="none" w:sz="0" w:space="0" w:color="auto"/>
        <w:left w:val="none" w:sz="0" w:space="0" w:color="auto"/>
        <w:bottom w:val="none" w:sz="0" w:space="0" w:color="auto"/>
        <w:right w:val="none" w:sz="0" w:space="0" w:color="auto"/>
      </w:divBdr>
    </w:div>
    <w:div w:id="515191174">
      <w:bodyDiv w:val="1"/>
      <w:marLeft w:val="0"/>
      <w:marRight w:val="0"/>
      <w:marTop w:val="0"/>
      <w:marBottom w:val="0"/>
      <w:divBdr>
        <w:top w:val="none" w:sz="0" w:space="0" w:color="auto"/>
        <w:left w:val="none" w:sz="0" w:space="0" w:color="auto"/>
        <w:bottom w:val="none" w:sz="0" w:space="0" w:color="auto"/>
        <w:right w:val="none" w:sz="0" w:space="0" w:color="auto"/>
      </w:divBdr>
    </w:div>
    <w:div w:id="757409803">
      <w:bodyDiv w:val="1"/>
      <w:marLeft w:val="0"/>
      <w:marRight w:val="0"/>
      <w:marTop w:val="0"/>
      <w:marBottom w:val="0"/>
      <w:divBdr>
        <w:top w:val="none" w:sz="0" w:space="0" w:color="auto"/>
        <w:left w:val="none" w:sz="0" w:space="0" w:color="auto"/>
        <w:bottom w:val="none" w:sz="0" w:space="0" w:color="auto"/>
        <w:right w:val="none" w:sz="0" w:space="0" w:color="auto"/>
      </w:divBdr>
    </w:div>
    <w:div w:id="1030112596">
      <w:bodyDiv w:val="1"/>
      <w:marLeft w:val="0"/>
      <w:marRight w:val="0"/>
      <w:marTop w:val="0"/>
      <w:marBottom w:val="0"/>
      <w:divBdr>
        <w:top w:val="none" w:sz="0" w:space="0" w:color="auto"/>
        <w:left w:val="none" w:sz="0" w:space="0" w:color="auto"/>
        <w:bottom w:val="none" w:sz="0" w:space="0" w:color="auto"/>
        <w:right w:val="none" w:sz="0" w:space="0" w:color="auto"/>
      </w:divBdr>
    </w:div>
    <w:div w:id="1686981329">
      <w:bodyDiv w:val="1"/>
      <w:marLeft w:val="0"/>
      <w:marRight w:val="0"/>
      <w:marTop w:val="0"/>
      <w:marBottom w:val="0"/>
      <w:divBdr>
        <w:top w:val="none" w:sz="0" w:space="0" w:color="auto"/>
        <w:left w:val="none" w:sz="0" w:space="0" w:color="auto"/>
        <w:bottom w:val="none" w:sz="0" w:space="0" w:color="auto"/>
        <w:right w:val="none" w:sz="0" w:space="0" w:color="auto"/>
      </w:divBdr>
    </w:div>
    <w:div w:id="1743408210">
      <w:bodyDiv w:val="1"/>
      <w:marLeft w:val="0"/>
      <w:marRight w:val="0"/>
      <w:marTop w:val="0"/>
      <w:marBottom w:val="0"/>
      <w:divBdr>
        <w:top w:val="none" w:sz="0" w:space="0" w:color="auto"/>
        <w:left w:val="none" w:sz="0" w:space="0" w:color="auto"/>
        <w:bottom w:val="none" w:sz="0" w:space="0" w:color="auto"/>
        <w:right w:val="none" w:sz="0" w:space="0" w:color="auto"/>
      </w:divBdr>
    </w:div>
    <w:div w:id="1821313499">
      <w:bodyDiv w:val="1"/>
      <w:marLeft w:val="0"/>
      <w:marRight w:val="0"/>
      <w:marTop w:val="0"/>
      <w:marBottom w:val="0"/>
      <w:divBdr>
        <w:top w:val="none" w:sz="0" w:space="0" w:color="auto"/>
        <w:left w:val="none" w:sz="0" w:space="0" w:color="auto"/>
        <w:bottom w:val="none" w:sz="0" w:space="0" w:color="auto"/>
        <w:right w:val="none" w:sz="0" w:space="0" w:color="auto"/>
      </w:divBdr>
    </w:div>
    <w:div w:id="1954290985">
      <w:bodyDiv w:val="1"/>
      <w:marLeft w:val="0"/>
      <w:marRight w:val="0"/>
      <w:marTop w:val="0"/>
      <w:marBottom w:val="0"/>
      <w:divBdr>
        <w:top w:val="none" w:sz="0" w:space="0" w:color="auto"/>
        <w:left w:val="none" w:sz="0" w:space="0" w:color="auto"/>
        <w:bottom w:val="none" w:sz="0" w:space="0" w:color="auto"/>
        <w:right w:val="none" w:sz="0" w:space="0" w:color="auto"/>
      </w:divBdr>
    </w:div>
    <w:div w:id="210595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vesj\Downloads\IMS-T-Dok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1AB13FEE0004E378F85B3CAD97B9A49"/>
        <w:category>
          <w:name w:val="Allgemein"/>
          <w:gallery w:val="placeholder"/>
        </w:category>
        <w:types>
          <w:type w:val="bbPlcHdr"/>
        </w:types>
        <w:behaviors>
          <w:behavior w:val="content"/>
        </w:behaviors>
        <w:guid w:val="{0587EDCC-4880-4060-92B5-39645699CA2D}"/>
      </w:docPartPr>
      <w:docPartBody>
        <w:p w:rsidR="00F031ED" w:rsidRDefault="005A77CB">
          <w:pPr>
            <w:pStyle w:val="C1AB13FEE0004E378F85B3CAD97B9A49"/>
          </w:pPr>
          <w:r w:rsidRPr="005E3B3C">
            <w:rPr>
              <w:rStyle w:val="Platzhaltertext"/>
            </w:rPr>
            <w:t>[Betreff]</w:t>
          </w:r>
        </w:p>
      </w:docPartBody>
    </w:docPart>
    <w:docPart>
      <w:docPartPr>
        <w:name w:val="EA54D7E55FC640309C3FE4BD33C4E598"/>
        <w:category>
          <w:name w:val="Allgemein"/>
          <w:gallery w:val="placeholder"/>
        </w:category>
        <w:types>
          <w:type w:val="bbPlcHdr"/>
        </w:types>
        <w:behaviors>
          <w:behavior w:val="content"/>
        </w:behaviors>
        <w:guid w:val="{C5BFAD79-6638-4264-AC75-67A62FE7BF86}"/>
      </w:docPartPr>
      <w:docPartBody>
        <w:p w:rsidR="00F031ED" w:rsidRDefault="005A77CB">
          <w:pPr>
            <w:pStyle w:val="EA54D7E55FC640309C3FE4BD33C4E598"/>
          </w:pPr>
          <w:r w:rsidRPr="005E3B3C">
            <w:rPr>
              <w:rStyle w:val="Platzhaltertext"/>
            </w:rPr>
            <w:t>[Titel]</w:t>
          </w:r>
        </w:p>
      </w:docPartBody>
    </w:docPart>
    <w:docPart>
      <w:docPartPr>
        <w:name w:val="BDA5D2F24B7F4FA180E42B2E5637D3F3"/>
        <w:category>
          <w:name w:val="Allgemein"/>
          <w:gallery w:val="placeholder"/>
        </w:category>
        <w:types>
          <w:type w:val="bbPlcHdr"/>
        </w:types>
        <w:behaviors>
          <w:behavior w:val="content"/>
        </w:behaviors>
        <w:guid w:val="{10EA07C0-F229-4ABD-A175-5FE97C4995D0}"/>
      </w:docPartPr>
      <w:docPartBody>
        <w:p w:rsidR="00F031ED" w:rsidRDefault="005A77CB">
          <w:pPr>
            <w:pStyle w:val="BDA5D2F24B7F4FA180E42B2E5637D3F3"/>
          </w:pPr>
          <w:r w:rsidRPr="005E3B3C">
            <w:rPr>
              <w:rStyle w:val="Platzhaltertext"/>
            </w:rPr>
            <w:t>[Kategorie]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charset w:val="00"/>
    <w:family w:val="roman"/>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20"/>
    <w:rsid w:val="001348E2"/>
    <w:rsid w:val="001A413C"/>
    <w:rsid w:val="001B6B33"/>
    <w:rsid w:val="00343492"/>
    <w:rsid w:val="003A1CFD"/>
    <w:rsid w:val="005A77CB"/>
    <w:rsid w:val="005C3557"/>
    <w:rsid w:val="005F673B"/>
    <w:rsid w:val="0070783E"/>
    <w:rsid w:val="00771730"/>
    <w:rsid w:val="00805420"/>
    <w:rsid w:val="00822606"/>
    <w:rsid w:val="00932F78"/>
    <w:rsid w:val="00A16BE0"/>
    <w:rsid w:val="00AD6B64"/>
    <w:rsid w:val="00B45D6E"/>
    <w:rsid w:val="00C2442F"/>
    <w:rsid w:val="00DC64AA"/>
    <w:rsid w:val="00EA0C5F"/>
    <w:rsid w:val="00F031E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1AB13FEE0004E378F85B3CAD97B9A49">
    <w:name w:val="C1AB13FEE0004E378F85B3CAD97B9A49"/>
  </w:style>
  <w:style w:type="paragraph" w:customStyle="1" w:styleId="EA54D7E55FC640309C3FE4BD33C4E598">
    <w:name w:val="EA54D7E55FC640309C3FE4BD33C4E598"/>
  </w:style>
  <w:style w:type="paragraph" w:customStyle="1" w:styleId="BDA5D2F24B7F4FA180E42B2E5637D3F3">
    <w:name w:val="BDA5D2F24B7F4FA180E42B2E5637D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GBS WB Officedesign 2021">
  <a:themeElements>
    <a:clrScheme name="GBS-Farben-2021">
      <a:dk1>
        <a:sysClr val="windowText" lastClr="000000"/>
      </a:dk1>
      <a:lt1>
        <a:sysClr val="window" lastClr="FFFFFF"/>
      </a:lt1>
      <a:dk2>
        <a:srgbClr val="CCCC00"/>
      </a:dk2>
      <a:lt2>
        <a:srgbClr val="E5E57F"/>
      </a:lt2>
      <a:accent1>
        <a:srgbClr val="002060"/>
      </a:accent1>
      <a:accent2>
        <a:srgbClr val="006699"/>
      </a:accent2>
      <a:accent3>
        <a:srgbClr val="66CCFF"/>
      </a:accent3>
      <a:accent4>
        <a:srgbClr val="990033"/>
      </a:accent4>
      <a:accent5>
        <a:srgbClr val="CC3333"/>
      </a:accent5>
      <a:accent6>
        <a:srgbClr val="FF9900"/>
      </a:accent6>
      <a:hlink>
        <a:srgbClr val="66CCFF"/>
      </a:hlink>
      <a:folHlink>
        <a:srgbClr val="002060"/>
      </a:folHlink>
    </a:clrScheme>
    <a:fontScheme name="Benutzerdefiniert 1">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BS WB Officedesign 2021" id="{2DF633BF-C9FD-48F5-B348-ABE6C8CFF0DE}" vid="{3D5DD69F-B833-4865-813E-5148AC5D2E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B1CCD6726435824BA2F72E72760AB3D8" ma:contentTypeVersion="14" ma:contentTypeDescription="Ein neues Dokument erstellen." ma:contentTypeScope="" ma:versionID="b67a73cf31f92e96b83d9360f9e3110f">
  <xsd:schema xmlns:xsd="http://www.w3.org/2001/XMLSchema" xmlns:xs="http://www.w3.org/2001/XMLSchema" xmlns:p="http://schemas.microsoft.com/office/2006/metadata/properties" xmlns:ns2="39484666-df07-4f08-8f42-a811874549af" xmlns:ns3="53adaf72-527d-4d7f-9bae-0e616172b3ed" targetNamespace="http://schemas.microsoft.com/office/2006/metadata/properties" ma:root="true" ma:fieldsID="c75499da3e68382e8a2e89119904579f" ns2:_="" ns3:_="">
    <xsd:import namespace="39484666-df07-4f08-8f42-a811874549af"/>
    <xsd:import namespace="53adaf72-527d-4d7f-9bae-0e616172b3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84666-df07-4f08-8f42-a811874549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adaf72-527d-4d7f-9bae-0e616172b3ed"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a9080e52-3443-446e-8072-5d12d8371801}" ma:internalName="TaxCatchAll" ma:showField="CatchAllData" ma:web="53adaf72-527d-4d7f-9bae-0e616172b3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9484666-df07-4f08-8f42-a811874549af">
      <Terms xmlns="http://schemas.microsoft.com/office/infopath/2007/PartnerControls"/>
    </lcf76f155ced4ddcb4097134ff3c332f>
    <TaxCatchAll xmlns="53adaf72-527d-4d7f-9bae-0e616172b3ed" xsi:nil="true"/>
  </documentManagement>
</p:properties>
</file>

<file path=customXml/itemProps1.xml><?xml version="1.0" encoding="utf-8"?>
<ds:datastoreItem xmlns:ds="http://schemas.openxmlformats.org/officeDocument/2006/customXml" ds:itemID="{B6F5B63D-75CB-41E9-9D4E-E58226A134E5}">
  <ds:schemaRefs>
    <ds:schemaRef ds:uri="http://schemas.openxmlformats.org/officeDocument/2006/bibliography"/>
  </ds:schemaRefs>
</ds:datastoreItem>
</file>

<file path=customXml/itemProps2.xml><?xml version="1.0" encoding="utf-8"?>
<ds:datastoreItem xmlns:ds="http://schemas.openxmlformats.org/officeDocument/2006/customXml" ds:itemID="{B47626E5-067F-4891-B5C0-2E7C79D83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84666-df07-4f08-8f42-a811874549af"/>
    <ds:schemaRef ds:uri="53adaf72-527d-4d7f-9bae-0e616172b3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94ADC6-6FDC-4384-9E53-3B9C03EA5998}">
  <ds:schemaRefs>
    <ds:schemaRef ds:uri="http://schemas.microsoft.com/sharepoint/v3/contenttype/forms"/>
  </ds:schemaRefs>
</ds:datastoreItem>
</file>

<file path=customXml/itemProps4.xml><?xml version="1.0" encoding="utf-8"?>
<ds:datastoreItem xmlns:ds="http://schemas.openxmlformats.org/officeDocument/2006/customXml" ds:itemID="{CBA37030-E913-4E37-A03C-881271D4064D}">
  <ds:schemaRefs>
    <ds:schemaRef ds:uri="http://schemas.microsoft.com/office/2006/metadata/properties"/>
    <ds:schemaRef ds:uri="http://schemas.microsoft.com/office/infopath/2007/PartnerControls"/>
    <ds:schemaRef ds:uri="39484666-df07-4f08-8f42-a811874549af"/>
    <ds:schemaRef ds:uri="53adaf72-527d-4d7f-9bae-0e616172b3ed"/>
  </ds:schemaRefs>
</ds:datastoreItem>
</file>

<file path=docProps/app.xml><?xml version="1.0" encoding="utf-8"?>
<Properties xmlns="http://schemas.openxmlformats.org/officeDocument/2006/extended-properties" xmlns:vt="http://schemas.openxmlformats.org/officeDocument/2006/docPropsVTypes">
  <Template>IMS-T-Dokument.dotx</Template>
  <TotalTime>0</TotalTime>
  <Pages>4</Pages>
  <Words>682</Words>
  <Characters>4303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Projektantrag</vt:lpstr>
    </vt:vector>
  </TitlesOfParts>
  <Manager>Oliver.Lux@gbssg.ch</Manager>
  <Company>GBS St.Gallen</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IMS-T@GBSSG</dc:subject>
  <dc:creator>provenzano david</dc:creator>
  <dc:description/>
  <cp:lastModifiedBy>Provenzano David GBS-BMTK1a_2023</cp:lastModifiedBy>
  <cp:revision>248</cp:revision>
  <cp:lastPrinted>2024-05-02T07:26:00Z</cp:lastPrinted>
  <dcterms:created xsi:type="dcterms:W3CDTF">2024-04-24T07:23:00Z</dcterms:created>
  <dcterms:modified xsi:type="dcterms:W3CDTF">2025-02-06T10:12:00Z</dcterms:modified>
  <cp:category/>
  <cp:contentStatus>v1.0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0x0101008FF4E7E06CA0134EB85A369F3A54DF24</vt:lpwstr>
  </property>
  <property fmtid="{D5CDD505-2E9C-101B-9397-08002B2CF9AE}" pid="3" name="MediaServiceImageTags">
    <vt:lpwstr/>
  </property>
</Properties>
</file>